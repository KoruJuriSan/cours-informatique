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D58" w:rsidRDefault="00BD40BD" w:rsidP="002B4D58">
      <w:pPr>
        <w:pStyle w:val="Title"/>
        <w:spacing w:line="360" w:lineRule="auto"/>
        <w:rPr>
          <w:rStyle w:val="LabTitleInstVersred"/>
        </w:rPr>
      </w:pPr>
      <w:sdt>
        <w:sdtPr>
          <w:rPr>
            <w:b w:val="0"/>
            <w:color w:val="EE0000"/>
          </w:rPr>
          <w:alias w:val="Titr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C3952">
            <w:t>Packet Tracer - Connecter la couche physique</w:t>
          </w:r>
        </w:sdtContent>
      </w:sdt>
      <w:r w:rsidR="008C3952">
        <w:rPr>
          <w:rStyle w:val="LabTitleInstVersred"/>
        </w:rPr>
        <w:t xml:space="preserve"> </w:t>
      </w:r>
    </w:p>
    <w:p w:rsidR="001741B6" w:rsidRPr="00BB73FF" w:rsidRDefault="001741B6" w:rsidP="002B4D58">
      <w:pPr>
        <w:pStyle w:val="Heading1"/>
        <w:numPr>
          <w:ilvl w:val="0"/>
          <w:numId w:val="3"/>
        </w:numPr>
        <w:spacing w:line="360" w:lineRule="auto"/>
      </w:pPr>
      <w:bookmarkStart w:id="0" w:name="_Ref348884471"/>
      <w:r>
        <w:t>Objectifs</w:t>
      </w:r>
    </w:p>
    <w:p w:rsidR="001741B6" w:rsidRPr="004C0909" w:rsidRDefault="001741B6" w:rsidP="002B4D58">
      <w:pPr>
        <w:pStyle w:val="BodyTextL25Bold"/>
        <w:spacing w:line="360" w:lineRule="auto"/>
      </w:pPr>
      <w:r>
        <w:t>Partie 1: Identifier les caractéristiques physiques des périphériques interréseau</w:t>
      </w:r>
    </w:p>
    <w:p w:rsidR="001741B6" w:rsidRPr="004C0909" w:rsidRDefault="001741B6" w:rsidP="002B4D58">
      <w:pPr>
        <w:pStyle w:val="BodyTextL25Bold"/>
        <w:spacing w:line="360" w:lineRule="auto"/>
      </w:pPr>
      <w:r>
        <w:t>Partie 2: Sélectionner les modules appropriés pour la connectivité</w:t>
      </w:r>
    </w:p>
    <w:p w:rsidR="001741B6" w:rsidRDefault="001741B6" w:rsidP="002B4D58">
      <w:pPr>
        <w:pStyle w:val="BodyTextL25Bold"/>
        <w:spacing w:line="360" w:lineRule="auto"/>
      </w:pPr>
      <w:r>
        <w:t>Partie 3: Connecter les périphériques</w:t>
      </w:r>
    </w:p>
    <w:p w:rsidR="001741B6" w:rsidRDefault="001741B6" w:rsidP="002B4D58">
      <w:pPr>
        <w:pStyle w:val="BodyTextL25Bold"/>
        <w:spacing w:line="360" w:lineRule="auto"/>
      </w:pPr>
      <w:r>
        <w:t>Part 4: Vérifier la connectivité</w:t>
      </w:r>
    </w:p>
    <w:p w:rsidR="001741B6" w:rsidRPr="00C07FD9" w:rsidRDefault="001741B6" w:rsidP="002B4D58">
      <w:pPr>
        <w:pStyle w:val="Heading1"/>
        <w:numPr>
          <w:ilvl w:val="0"/>
          <w:numId w:val="3"/>
        </w:numPr>
        <w:spacing w:line="360" w:lineRule="auto"/>
      </w:pPr>
      <w:r>
        <w:t>Le contexte</w:t>
      </w:r>
    </w:p>
    <w:p w:rsidR="001741B6" w:rsidRDefault="001741B6" w:rsidP="002B4D58">
      <w:pPr>
        <w:pStyle w:val="BodyTextL25"/>
        <w:spacing w:line="360" w:lineRule="auto"/>
      </w:pPr>
      <w:r>
        <w:t>Dans cet exercice, vous allez découvrir les différentes options disponibles sur les périphériques interréseau. Vous devrez également trouver les options qui peuvent fournir la connectivité nécessaire lors de la connexion de plusieurs périphériques. Enfin, vous ajouterez les modules appropriés et connecterez les périphériques.</w:t>
      </w:r>
    </w:p>
    <w:p w:rsidR="001741B6" w:rsidRPr="00210E2C" w:rsidRDefault="001741B6" w:rsidP="002B4D58">
      <w:pPr>
        <w:pStyle w:val="BodyTextL25"/>
        <w:spacing w:line="360" w:lineRule="auto"/>
      </w:pPr>
      <w:r>
        <w:rPr>
          <w:b/>
        </w:rPr>
        <w:t>Remarque</w:t>
      </w:r>
      <w:r>
        <w:t xml:space="preserve">: la notation de cet exercice est une combinaison de la notation automatique de Packet Tracer et de vos réponses aux questions posées dans les instructions. Reportez-vous </w:t>
      </w:r>
      <w:r>
        <w:rPr>
          <w:b/>
        </w:rPr>
        <w:fldChar w:fldCharType="begin"/>
      </w:r>
      <w:r>
        <w:instrText xml:space="preserve"> REF _Ref348884471 \h </w:instrText>
      </w:r>
      <w:r w:rsidR="002B4D58">
        <w:rPr>
          <w:b/>
        </w:rPr>
        <w:instrText xml:space="preserve"> \* MERGEFORMAT </w:instrText>
      </w:r>
      <w:r>
        <w:rPr>
          <w:b/>
        </w:rPr>
        <w:fldChar w:fldCharType="separate"/>
      </w:r>
      <w:r w:rsidR="00EB61B3">
        <w:rPr>
          <w:bCs/>
          <w:lang w:val="en-US"/>
        </w:rPr>
        <w:t>Error! Not a valid bookmark self-reference.</w:t>
      </w:r>
      <w:r>
        <w:rPr>
          <w:b/>
        </w:rPr>
        <w:fldChar w:fldCharType="end"/>
      </w:r>
      <w:r>
        <w:t xml:space="preserve"> à la fin de cet exercice et consultez votre formateur afin de déterminer votre score final.</w:t>
      </w:r>
    </w:p>
    <w:p w:rsidR="001741B6" w:rsidRPr="004C0909" w:rsidRDefault="001741B6" w:rsidP="002B4D58">
      <w:pPr>
        <w:pStyle w:val="Heading2"/>
        <w:spacing w:line="360" w:lineRule="auto"/>
      </w:pPr>
      <w:r>
        <w:t>Identifier les caractéristiques physiques des périphériques interréseau</w:t>
      </w:r>
    </w:p>
    <w:p w:rsidR="001741B6" w:rsidRDefault="001741B6" w:rsidP="002B4D58">
      <w:pPr>
        <w:pStyle w:val="Heading3"/>
        <w:spacing w:line="360" w:lineRule="auto"/>
      </w:pPr>
      <w:r>
        <w:t>Identifiez les ports de gestion d'un routeur Cisco.</w:t>
      </w:r>
    </w:p>
    <w:p w:rsidR="001741B6" w:rsidRDefault="001741B6" w:rsidP="002B4D58">
      <w:pPr>
        <w:pStyle w:val="SubStepAlpha"/>
        <w:spacing w:line="360" w:lineRule="auto"/>
      </w:pPr>
      <w:r>
        <w:t xml:space="preserve">Cliquez sur le routeur </w:t>
      </w:r>
      <w:r w:rsidRPr="00E23BDB">
        <w:rPr>
          <w:b/>
        </w:rPr>
        <w:t>East</w:t>
      </w:r>
      <w:r>
        <w:t xml:space="preserve">. L'onglet </w:t>
      </w:r>
      <w:r>
        <w:rPr>
          <w:b/>
        </w:rPr>
        <w:t>Physical</w:t>
      </w:r>
      <w:r>
        <w:t xml:space="preserve"> (physique) doit être actif. </w:t>
      </w:r>
    </w:p>
    <w:p w:rsidR="001741B6" w:rsidRDefault="001741B6" w:rsidP="002B4D58">
      <w:pPr>
        <w:pStyle w:val="SubStepAlpha"/>
        <w:spacing w:line="360" w:lineRule="auto"/>
      </w:pPr>
      <w:r>
        <w:t>Effectuez un zoom avant et développez la fenêtre pour afficher la totalité du routeur.</w:t>
      </w:r>
    </w:p>
    <w:p w:rsidR="004C59D0" w:rsidRDefault="004C59D0" w:rsidP="002B4D58">
      <w:pPr>
        <w:pStyle w:val="Heading4"/>
        <w:spacing w:line="360" w:lineRule="auto"/>
      </w:pPr>
      <w:r>
        <w:t>Question :</w:t>
      </w:r>
    </w:p>
    <w:p w:rsidR="004C59D0" w:rsidRDefault="001741B6" w:rsidP="002B4D58">
      <w:pPr>
        <w:pStyle w:val="BodyTextL50"/>
        <w:spacing w:before="0" w:line="360" w:lineRule="auto"/>
      </w:pPr>
      <w:r>
        <w:t>Quels sont les ports de gestion disponibles?</w:t>
      </w:r>
    </w:p>
    <w:p w:rsidR="001741B6" w:rsidRDefault="001741B6" w:rsidP="002B4D58">
      <w:pPr>
        <w:pStyle w:val="Heading3"/>
        <w:spacing w:line="360" w:lineRule="auto"/>
      </w:pPr>
      <w:r>
        <w:t>Identifier les interfaces LAN et WAN d'un routeur Cisco</w:t>
      </w:r>
    </w:p>
    <w:p w:rsidR="004C59D0" w:rsidRPr="004C59D0" w:rsidRDefault="004C59D0" w:rsidP="002B4D58">
      <w:pPr>
        <w:pStyle w:val="Heading4"/>
        <w:spacing w:line="360" w:lineRule="auto"/>
      </w:pPr>
      <w:r>
        <w:t>Question :</w:t>
      </w:r>
    </w:p>
    <w:p w:rsidR="004C59D0" w:rsidRDefault="001741B6" w:rsidP="002B4D58">
      <w:pPr>
        <w:pStyle w:val="SubStepAlpha"/>
        <w:spacing w:before="0" w:line="360" w:lineRule="auto"/>
      </w:pPr>
      <w:r>
        <w:t xml:space="preserve">Quelles sont les interfaces LAN et WAN disponibles sur le routeur </w:t>
      </w:r>
      <w:r w:rsidRPr="0094655E">
        <w:rPr>
          <w:b/>
        </w:rPr>
        <w:t>East</w:t>
      </w:r>
      <w:r>
        <w:t xml:space="preserve"> et combien sont-elles ?</w:t>
      </w:r>
    </w:p>
    <w:p w:rsidR="001741B6" w:rsidRDefault="001741B6" w:rsidP="002B4D58">
      <w:pPr>
        <w:pStyle w:val="SubStepAlpha"/>
        <w:spacing w:line="360" w:lineRule="auto"/>
      </w:pPr>
      <w:r>
        <w:t xml:space="preserve">Cliquez sur l'onglet </w:t>
      </w:r>
      <w:r w:rsidRPr="00E23BDB">
        <w:rPr>
          <w:b/>
        </w:rPr>
        <w:t>CLI</w:t>
      </w:r>
      <w:r>
        <w:t xml:space="preserve">, appuyez sur la touche </w:t>
      </w:r>
      <w:r w:rsidRPr="00996193">
        <w:rPr>
          <w:b/>
        </w:rPr>
        <w:t>Enter</w:t>
      </w:r>
      <w:r>
        <w:t xml:space="preserve"> pour accéder à l'invite du mode utilisateur et entrez les commandes suivantes :</w:t>
      </w:r>
    </w:p>
    <w:p w:rsidR="0030079C" w:rsidRDefault="0030079C" w:rsidP="002B4D58">
      <w:pPr>
        <w:pStyle w:val="ConfigWindow"/>
        <w:spacing w:line="360" w:lineRule="auto"/>
      </w:pPr>
      <w:r>
        <w:t>Ouvrez la fenêtre de configuration.</w:t>
      </w:r>
    </w:p>
    <w:p w:rsidR="001741B6" w:rsidRDefault="001741B6" w:rsidP="002B4D58">
      <w:pPr>
        <w:pStyle w:val="CMD"/>
        <w:spacing w:line="360" w:lineRule="auto"/>
      </w:pPr>
      <w:r>
        <w:t xml:space="preserve">East&gt; </w:t>
      </w:r>
      <w:r>
        <w:rPr>
          <w:b/>
        </w:rPr>
        <w:t>show ip interface brief</w:t>
      </w:r>
    </w:p>
    <w:p w:rsidR="004C59D0" w:rsidRDefault="001741B6" w:rsidP="002B4D58">
      <w:pPr>
        <w:pStyle w:val="BodyTextL50"/>
        <w:spacing w:line="360" w:lineRule="auto"/>
      </w:pPr>
      <w:r>
        <w:t>Le résultat confirme le nombre correct d'interfaces et leur désignation. L'interface vlan1 est une interface virtuelle qui n'existe que dans le logiciel.</w:t>
      </w:r>
    </w:p>
    <w:p w:rsidR="004C59D0" w:rsidRDefault="004C59D0" w:rsidP="002B4D58">
      <w:pPr>
        <w:pStyle w:val="Heading4"/>
        <w:spacing w:line="360" w:lineRule="auto"/>
      </w:pPr>
      <w:r>
        <w:lastRenderedPageBreak/>
        <w:t>Question :</w:t>
      </w:r>
    </w:p>
    <w:p w:rsidR="004C59D0" w:rsidRDefault="001741B6" w:rsidP="002B4D58">
      <w:pPr>
        <w:pStyle w:val="BodyTextL50"/>
        <w:spacing w:before="0" w:line="360" w:lineRule="auto"/>
      </w:pPr>
      <w:r>
        <w:t>Combien d'interfaces physiques sont répertoriées?</w:t>
      </w:r>
    </w:p>
    <w:p w:rsidR="004C59D0" w:rsidRDefault="001741B6" w:rsidP="002B4D58">
      <w:pPr>
        <w:pStyle w:val="SubStepAlpha"/>
        <w:spacing w:line="360" w:lineRule="auto"/>
      </w:pPr>
      <w:r>
        <w:t>Exécutez les commandes suivantes:</w:t>
      </w:r>
    </w:p>
    <w:p w:rsidR="001741B6" w:rsidRDefault="001741B6" w:rsidP="002B4D58">
      <w:pPr>
        <w:pStyle w:val="CMD"/>
        <w:spacing w:line="360" w:lineRule="auto"/>
      </w:pPr>
      <w:r>
        <w:t xml:space="preserve">East&gt; </w:t>
      </w:r>
      <w:r>
        <w:rPr>
          <w:b/>
        </w:rPr>
        <w:t>show interface gigabitethernet 0/0</w:t>
      </w:r>
    </w:p>
    <w:p w:rsidR="004C59D0" w:rsidRDefault="004C59D0" w:rsidP="002B4D58">
      <w:pPr>
        <w:pStyle w:val="Heading4"/>
        <w:spacing w:line="360" w:lineRule="auto"/>
      </w:pPr>
      <w:r>
        <w:t>Question :</w:t>
      </w:r>
    </w:p>
    <w:p w:rsidR="004C59D0" w:rsidRDefault="001741B6" w:rsidP="002B4D58">
      <w:pPr>
        <w:pStyle w:val="BodyTextL50"/>
        <w:spacing w:before="0" w:line="360" w:lineRule="auto"/>
      </w:pPr>
      <w:r>
        <w:t>Quelle est la bande passante par défaut de cette interface?</w:t>
      </w:r>
    </w:p>
    <w:p w:rsidR="001741B6" w:rsidRDefault="001741B6" w:rsidP="002B4D58">
      <w:pPr>
        <w:pStyle w:val="CMD"/>
        <w:spacing w:line="360" w:lineRule="auto"/>
      </w:pPr>
      <w:r>
        <w:t xml:space="preserve">East&gt; </w:t>
      </w:r>
      <w:r w:rsidRPr="00E23BDB">
        <w:rPr>
          <w:b/>
        </w:rPr>
        <w:t>show interface serial 0/0/0</w:t>
      </w:r>
    </w:p>
    <w:p w:rsidR="00046C78" w:rsidRDefault="00046C78" w:rsidP="002B4D58">
      <w:pPr>
        <w:pStyle w:val="Heading4"/>
        <w:spacing w:line="360" w:lineRule="auto"/>
      </w:pPr>
      <w:r>
        <w:t>Question :</w:t>
      </w:r>
    </w:p>
    <w:p w:rsidR="00046C78" w:rsidRDefault="001741B6" w:rsidP="002B4D58">
      <w:pPr>
        <w:pStyle w:val="BodyTextL50"/>
        <w:spacing w:before="0" w:line="360" w:lineRule="auto"/>
      </w:pPr>
      <w:r>
        <w:t>Quelle est la bande passante par défaut de cette interface?</w:t>
      </w:r>
    </w:p>
    <w:p w:rsidR="001741B6" w:rsidRPr="00E23BDB" w:rsidRDefault="001741B6" w:rsidP="002B4D58">
      <w:pPr>
        <w:pStyle w:val="BodyTextL50"/>
        <w:spacing w:line="360" w:lineRule="auto"/>
      </w:pPr>
      <w:r>
        <w:rPr>
          <w:b/>
        </w:rPr>
        <w:t xml:space="preserve">Remarque: </w:t>
      </w:r>
      <w:r>
        <w:t>la bande passante des interfaces série est utilisée par les processus de routage pour déterminer le meilleur chemin vers une destination. Elle n'indique pas la bande passante réelle de l'interface. La bande passante réelle est négociée avec un fournisseur de services.</w:t>
      </w:r>
    </w:p>
    <w:p w:rsidR="001741B6" w:rsidRDefault="001741B6" w:rsidP="002B4D58">
      <w:pPr>
        <w:pStyle w:val="Heading3"/>
        <w:spacing w:line="360" w:lineRule="auto"/>
      </w:pPr>
      <w:r>
        <w:t>Identifiez les logements d'extension de module</w:t>
      </w:r>
    </w:p>
    <w:p w:rsidR="00046C78" w:rsidRPr="00046C78" w:rsidRDefault="00046C78" w:rsidP="002B4D58">
      <w:pPr>
        <w:pStyle w:val="Heading4"/>
        <w:spacing w:line="360" w:lineRule="auto"/>
        <w:ind w:left="360"/>
      </w:pPr>
      <w:r>
        <w:t>Questions :</w:t>
      </w:r>
    </w:p>
    <w:p w:rsidR="00046C78" w:rsidRDefault="001741B6" w:rsidP="002B4D58">
      <w:pPr>
        <w:pStyle w:val="BodyTextL25"/>
        <w:spacing w:before="0" w:line="360" w:lineRule="auto"/>
      </w:pPr>
      <w:r>
        <w:t xml:space="preserve">Combien de logements d'extension sont disponibles pour l'ajout de modules supplémentaires au routeur </w:t>
      </w:r>
      <w:r w:rsidRPr="00E23BDB">
        <w:rPr>
          <w:b/>
        </w:rPr>
        <w:t>East</w:t>
      </w:r>
      <w:r>
        <w:t>?</w:t>
      </w:r>
    </w:p>
    <w:p w:rsidR="00046C78" w:rsidRDefault="001741B6" w:rsidP="002B4D58">
      <w:pPr>
        <w:pStyle w:val="BodyTextL25"/>
        <w:spacing w:line="360" w:lineRule="auto"/>
      </w:pPr>
      <w:r>
        <w:t xml:space="preserve">Cliquez sur </w:t>
      </w:r>
      <w:r>
        <w:rPr>
          <w:b/>
        </w:rPr>
        <w:t>Commutateur 2</w:t>
      </w:r>
      <w:r>
        <w:t>. Combien y a-t-il de logements d'extension disponibles ?</w:t>
      </w:r>
    </w:p>
    <w:p w:rsidR="001741B6" w:rsidRDefault="001741B6" w:rsidP="002B4D58">
      <w:pPr>
        <w:pStyle w:val="Heading2"/>
        <w:spacing w:line="360" w:lineRule="auto"/>
      </w:pPr>
      <w:r>
        <w:t>Sélectionner les modules appropriés pour la connectivité</w:t>
      </w:r>
    </w:p>
    <w:p w:rsidR="001741B6" w:rsidRDefault="001741B6" w:rsidP="002B4D58">
      <w:pPr>
        <w:pStyle w:val="Heading3"/>
        <w:spacing w:line="360" w:lineRule="auto"/>
      </w:pPr>
      <w:r>
        <w:t>Déterminez quels modules offrent la connectivité requise.</w:t>
      </w:r>
    </w:p>
    <w:p w:rsidR="001741B6" w:rsidRDefault="001741B6" w:rsidP="002B4D58">
      <w:pPr>
        <w:pStyle w:val="SubStepAlpha"/>
        <w:spacing w:line="360" w:lineRule="auto"/>
      </w:pPr>
      <w:r>
        <w:t xml:space="preserve">Cliquez sur le routeur </w:t>
      </w:r>
      <w:r>
        <w:rPr>
          <w:b/>
        </w:rPr>
        <w:t xml:space="preserve">East </w:t>
      </w:r>
      <w:r>
        <w:t xml:space="preserve">(est) puis sur l'onglet </w:t>
      </w:r>
      <w:r w:rsidRPr="00DD44A6">
        <w:rPr>
          <w:b/>
        </w:rPr>
        <w:t>Physical</w:t>
      </w:r>
      <w:r>
        <w:t xml:space="preserve"> (physique). À gauche, sous l'étiquette </w:t>
      </w:r>
      <w:r w:rsidRPr="00DD44A6">
        <w:rPr>
          <w:b/>
        </w:rPr>
        <w:t>Modules</w:t>
      </w:r>
      <w:r>
        <w:t>, vous pouvez voir les options disponibles permettant d'étendre les fonctionnalités du routeur. Cliquez sur chaque module. Une image et une description apparaissent en bas. Familiarisez-vous avec ces options.</w:t>
      </w:r>
    </w:p>
    <w:p w:rsidR="00CE7392" w:rsidRDefault="00CE7392" w:rsidP="002B4D58">
      <w:pPr>
        <w:pStyle w:val="Heading4"/>
        <w:spacing w:line="360" w:lineRule="auto"/>
      </w:pPr>
      <w:r>
        <w:t>Questions :</w:t>
      </w:r>
    </w:p>
    <w:p w:rsidR="00CE7392" w:rsidRDefault="001741B6" w:rsidP="002B4D58">
      <w:pPr>
        <w:pStyle w:val="SubStepNum"/>
        <w:spacing w:before="0" w:line="360" w:lineRule="auto"/>
      </w:pPr>
      <w:r>
        <w:t xml:space="preserve">Vous devez connecter les PC 1, 2 et 3 au routeur </w:t>
      </w:r>
      <w:r w:rsidRPr="00DD44A6">
        <w:rPr>
          <w:b/>
        </w:rPr>
        <w:t>East</w:t>
      </w:r>
      <w:r>
        <w:t xml:space="preserve">, mais vous ne disposez pas du fonds nécessaire pour l'achat d'un nouveau commutateur. Quel module pouvez-vous utiliser pour connecter les trois ordinateurs au routeur </w:t>
      </w:r>
      <w:r w:rsidRPr="00DD44A6">
        <w:rPr>
          <w:b/>
        </w:rPr>
        <w:t>East</w:t>
      </w:r>
      <w:r>
        <w:t>?</w:t>
      </w:r>
    </w:p>
    <w:p w:rsidR="00CE7392" w:rsidRDefault="001741B6" w:rsidP="002B4D58">
      <w:pPr>
        <w:pStyle w:val="SubStepNum"/>
        <w:spacing w:line="360" w:lineRule="auto"/>
      </w:pPr>
      <w:r>
        <w:t>Combien d'hôtes pouvez-vous connecter au routeur à l'aide de ce module ?</w:t>
      </w:r>
    </w:p>
    <w:p w:rsidR="00CE7392" w:rsidRDefault="001741B6" w:rsidP="002B4D58">
      <w:pPr>
        <w:pStyle w:val="SubStepAlpha"/>
        <w:spacing w:line="360" w:lineRule="auto"/>
      </w:pPr>
      <w:r>
        <w:t xml:space="preserve">Cliquez sur </w:t>
      </w:r>
      <w:r w:rsidRPr="00DD44A6">
        <w:rPr>
          <w:b/>
        </w:rPr>
        <w:t>Commutateur 2</w:t>
      </w:r>
      <w:r>
        <w:t>.</w:t>
      </w:r>
    </w:p>
    <w:p w:rsidR="00CE7392" w:rsidRDefault="00CE7392" w:rsidP="002B4D58">
      <w:pPr>
        <w:pStyle w:val="Heading4"/>
        <w:spacing w:line="360" w:lineRule="auto"/>
      </w:pPr>
      <w:r>
        <w:t>Question :</w:t>
      </w:r>
    </w:p>
    <w:p w:rsidR="00CE7392" w:rsidRDefault="001741B6" w:rsidP="002B4D58">
      <w:pPr>
        <w:pStyle w:val="BodyTextL50"/>
        <w:spacing w:before="0" w:line="360" w:lineRule="auto"/>
      </w:pPr>
      <w:r>
        <w:t xml:space="preserve">Quel module pouvez-vous insérer pour fournir une connexion optique Gigabit à </w:t>
      </w:r>
      <w:r w:rsidRPr="0010726D">
        <w:rPr>
          <w:b/>
        </w:rPr>
        <w:t>Commutateur 3</w:t>
      </w:r>
      <w:r>
        <w:t>?</w:t>
      </w:r>
    </w:p>
    <w:p w:rsidR="009A3F2B" w:rsidRDefault="009A3F2B" w:rsidP="002B4D58">
      <w:pPr>
        <w:pStyle w:val="BodyTextL50"/>
        <w:spacing w:before="0" w:line="360" w:lineRule="auto"/>
      </w:pPr>
    </w:p>
    <w:p w:rsidR="001741B6" w:rsidRDefault="001741B6" w:rsidP="002B4D58">
      <w:pPr>
        <w:pStyle w:val="Heading3"/>
        <w:spacing w:line="360" w:lineRule="auto"/>
      </w:pPr>
      <w:r>
        <w:lastRenderedPageBreak/>
        <w:t>Ajoutez les modules appropriés et mettez les périphériques sous tension.</w:t>
      </w:r>
    </w:p>
    <w:p w:rsidR="001741B6" w:rsidRDefault="001741B6" w:rsidP="002B4D58">
      <w:pPr>
        <w:pStyle w:val="SubStepAlpha"/>
        <w:spacing w:line="360" w:lineRule="auto"/>
      </w:pPr>
      <w:r>
        <w:t xml:space="preserve">Cliquez sur le routeur </w:t>
      </w:r>
      <w:r w:rsidRPr="00543E07">
        <w:rPr>
          <w:b/>
        </w:rPr>
        <w:t xml:space="preserve">East </w:t>
      </w:r>
      <w:r>
        <w:t>et essayez d'insérer le module approprié issu de l'étape 1a. Les modules sont ajoutés en cliquant sur le module et en le faisant glisser vers le logement vide de l'appareil.</w:t>
      </w:r>
    </w:p>
    <w:p w:rsidR="001741B6" w:rsidRDefault="001741B6" w:rsidP="002B4D58">
      <w:pPr>
        <w:pStyle w:val="BodyTextL50"/>
        <w:spacing w:line="360" w:lineRule="auto"/>
      </w:pPr>
      <w:r>
        <w:t xml:space="preserve">Le message </w:t>
      </w:r>
      <w:r w:rsidRPr="00CE7392">
        <w:rPr>
          <w:b/>
        </w:rPr>
        <w:t>«Cannot add a module when the power is on»</w:t>
      </w:r>
      <w:r>
        <w:t xml:space="preserve"> (impossible d'ajouter un module lorsque le périphérique est sous tension) doit s'afficher. Les interfaces de ce modèle de routeur ne sont pas remplaçables à chaud. Le périphérique doit être hors tension avant d'ajouter ou de supprimer des modules. Cliquez sur l'interrupteur d'alimentation situé à droite du logo Cisco afin de mettre hors tension le routeur </w:t>
      </w:r>
      <w:r w:rsidRPr="00543E07">
        <w:rPr>
          <w:b/>
        </w:rPr>
        <w:t>East</w:t>
      </w:r>
      <w:r>
        <w:t xml:space="preserve">. Insérez le module approprié obtenu à l'étape 1a. Lorsque vous avez terminé, cliquez sur l'interrupteur d'alimentation pour mettre le routeur </w:t>
      </w:r>
      <w:r w:rsidRPr="00543E07">
        <w:rPr>
          <w:b/>
        </w:rPr>
        <w:t>East</w:t>
      </w:r>
      <w:r>
        <w:t xml:space="preserve"> sous tension.</w:t>
      </w:r>
    </w:p>
    <w:p w:rsidR="001741B6" w:rsidRDefault="001741B6" w:rsidP="002B4D58">
      <w:pPr>
        <w:pStyle w:val="BodyTextL50"/>
        <w:spacing w:line="360" w:lineRule="auto"/>
      </w:pPr>
      <w:r>
        <w:rPr>
          <w:b/>
        </w:rPr>
        <w:t>Remarque</w:t>
      </w:r>
      <w:r w:rsidRPr="00CE7392">
        <w:t>: si vous insérez le module inapproprié et que vous devez le retirer, faites-le glisser vers le bas jusqu'à son image située dans le coin inférieur droit, puis relâchez le bouton de la souris.</w:t>
      </w:r>
    </w:p>
    <w:p w:rsidR="001741B6" w:rsidRDefault="001741B6" w:rsidP="002B4D58">
      <w:pPr>
        <w:pStyle w:val="SubStepAlpha"/>
        <w:spacing w:line="360" w:lineRule="auto"/>
      </w:pPr>
      <w:r>
        <w:t xml:space="preserve">En suivant la même procédure, insérez les modules appropriés issus de l'étape 1b dans le logement vide situé le plus à droite à la fois pour </w:t>
      </w:r>
      <w:r w:rsidRPr="00541899">
        <w:rPr>
          <w:b/>
        </w:rPr>
        <w:t>Switch 2</w:t>
      </w:r>
      <w:r>
        <w:t>.</w:t>
      </w:r>
    </w:p>
    <w:p w:rsidR="001741B6" w:rsidRDefault="001741B6" w:rsidP="002B4D58">
      <w:pPr>
        <w:pStyle w:val="SubStepAlpha"/>
        <w:spacing w:line="360" w:lineRule="auto"/>
      </w:pPr>
      <w:r>
        <w:t xml:space="preserve">Utilisez la commande </w:t>
      </w:r>
      <w:r>
        <w:rPr>
          <w:b/>
        </w:rPr>
        <w:t>show ip interface brief</w:t>
      </w:r>
      <w:r>
        <w:t xml:space="preserve">  sur le commutateur </w:t>
      </w:r>
      <w:r w:rsidRPr="00996193">
        <w:rPr>
          <w:b/>
        </w:rPr>
        <w:t>Switch 2</w:t>
      </w:r>
      <w:r>
        <w:t xml:space="preserve"> pour identifier le logement dans lequel le module a été installé.</w:t>
      </w:r>
    </w:p>
    <w:p w:rsidR="00CE7392" w:rsidRDefault="00CE7392" w:rsidP="002B4D58">
      <w:pPr>
        <w:pStyle w:val="Heading4"/>
        <w:spacing w:line="360" w:lineRule="auto"/>
      </w:pPr>
      <w:r>
        <w:t>Question :</w:t>
      </w:r>
    </w:p>
    <w:p w:rsidR="00CE7392" w:rsidRDefault="001741B6" w:rsidP="002B4D58">
      <w:pPr>
        <w:pStyle w:val="BodyTextL50"/>
        <w:spacing w:before="0" w:line="360" w:lineRule="auto"/>
      </w:pPr>
      <w:r>
        <w:t>Dans quel logement le module a-t-il été inséré?</w:t>
      </w:r>
    </w:p>
    <w:p w:rsidR="001741B6" w:rsidRPr="00A60146" w:rsidRDefault="001741B6" w:rsidP="002B4D58">
      <w:pPr>
        <w:pStyle w:val="Heading2"/>
        <w:spacing w:line="360" w:lineRule="auto"/>
      </w:pPr>
      <w:bookmarkStart w:id="1" w:name="_GoBack"/>
      <w:bookmarkEnd w:id="1"/>
      <w:r>
        <w:t>Brancher les périphériques</w:t>
      </w:r>
    </w:p>
    <w:p w:rsidR="001741B6" w:rsidRDefault="001741B6" w:rsidP="002B4D58">
      <w:pPr>
        <w:pStyle w:val="BodyTextL25"/>
        <w:spacing w:line="360" w:lineRule="auto"/>
      </w:pPr>
      <w:r>
        <w:t>Il se peut que cet exercice soit le premier qui vous demande de connecter des périphériques. Si vous ne connaissez pas la fonction des différents types de câbles, utilisez le tableau ci-dessous et suivez les instructions ci-après pour connecter correctement l'ensemble des périphériques:</w:t>
      </w:r>
    </w:p>
    <w:p w:rsidR="001741B6" w:rsidRDefault="001741B6" w:rsidP="002B4D58">
      <w:pPr>
        <w:pStyle w:val="SubStepAlpha"/>
        <w:spacing w:line="360" w:lineRule="auto"/>
      </w:pPr>
      <w:r>
        <w:t>Sélectionnez le type de câble approprié.</w:t>
      </w:r>
    </w:p>
    <w:p w:rsidR="001741B6" w:rsidRDefault="001741B6" w:rsidP="002B4D58">
      <w:pPr>
        <w:pStyle w:val="SubStepAlpha"/>
        <w:spacing w:line="360" w:lineRule="auto"/>
      </w:pPr>
      <w:r>
        <w:t>Cliquez sur le premier périphérique et sélectionnez l'interface spécifiée.</w:t>
      </w:r>
    </w:p>
    <w:p w:rsidR="001741B6" w:rsidRDefault="001741B6" w:rsidP="002B4D58">
      <w:pPr>
        <w:pStyle w:val="SubStepAlpha"/>
        <w:spacing w:line="360" w:lineRule="auto"/>
      </w:pPr>
      <w:r>
        <w:t>Cliquez sur le deuxième périphérique et sélectionnez l'interface spécifiée.</w:t>
      </w:r>
    </w:p>
    <w:p w:rsidR="001741B6" w:rsidRDefault="001741B6" w:rsidP="002B4D58">
      <w:pPr>
        <w:pStyle w:val="SubStepAlpha"/>
        <w:spacing w:line="360" w:lineRule="auto"/>
      </w:pPr>
      <w:r>
        <w:t>Si vous avez correctement connecté les deux périphériques, vous verrez votre score augmenter.</w:t>
      </w:r>
    </w:p>
    <w:p w:rsidR="001741B6" w:rsidRDefault="001741B6" w:rsidP="002B4D58">
      <w:pPr>
        <w:pStyle w:val="BodyTextL25"/>
        <w:spacing w:line="360" w:lineRule="auto"/>
      </w:pPr>
      <w:r>
        <w:rPr>
          <w:b/>
        </w:rPr>
        <w:t>Exemple</w:t>
      </w:r>
      <w:r w:rsidRPr="007756D2">
        <w:t xml:space="preserve">: pour connecter le routeur </w:t>
      </w:r>
      <w:r>
        <w:rPr>
          <w:b/>
        </w:rPr>
        <w:t>East</w:t>
      </w:r>
      <w:r>
        <w:t xml:space="preserve"> au commutateur </w:t>
      </w:r>
      <w:r>
        <w:rPr>
          <w:b/>
        </w:rPr>
        <w:t>Switch1</w:t>
      </w:r>
      <w:r>
        <w:t xml:space="preserve">, sélectionnez le type de câble droit en cuivre </w:t>
      </w:r>
      <w:r>
        <w:rPr>
          <w:b/>
        </w:rPr>
        <w:t>Copper Straight-Through</w:t>
      </w:r>
      <w:r>
        <w:t xml:space="preserve">. Cliquez sur </w:t>
      </w:r>
      <w:r>
        <w:rPr>
          <w:b/>
        </w:rPr>
        <w:t>East</w:t>
      </w:r>
      <w:r>
        <w:t xml:space="preserve"> et choisissez </w:t>
      </w:r>
      <w:r>
        <w:rPr>
          <w:b/>
        </w:rPr>
        <w:t>GigabitEthernet0/0</w:t>
      </w:r>
      <w:r>
        <w:t xml:space="preserve">. Cliquez ensuite sur </w:t>
      </w:r>
      <w:r>
        <w:rPr>
          <w:b/>
        </w:rPr>
        <w:t>Switch 1</w:t>
      </w:r>
      <w:r>
        <w:t xml:space="preserve"> et choisissez </w:t>
      </w:r>
      <w:r>
        <w:rPr>
          <w:b/>
        </w:rPr>
        <w:t>GigabitEthernet0/1</w:t>
      </w:r>
      <w:r>
        <w:t xml:space="preserve">. Votre score devrait maintenant être de 4/55. </w:t>
      </w:r>
    </w:p>
    <w:p w:rsidR="001741B6" w:rsidRPr="00493114" w:rsidRDefault="001741B6" w:rsidP="002B4D58">
      <w:pPr>
        <w:pStyle w:val="BodyTextL25"/>
        <w:spacing w:line="360" w:lineRule="auto"/>
      </w:pPr>
      <w:r>
        <w:rPr>
          <w:b/>
        </w:rPr>
        <w:t>Remarque</w:t>
      </w:r>
      <w:r w:rsidRPr="005C64A7">
        <w:t>: pour les besoins de cet exercice, les voyants de liaison ont été désactivés.</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Ce tableau représente les connexions entre les périphériques."/>
      </w:tblPr>
      <w:tblGrid>
        <w:gridCol w:w="1453"/>
        <w:gridCol w:w="1975"/>
        <w:gridCol w:w="2722"/>
        <w:gridCol w:w="1526"/>
        <w:gridCol w:w="2407"/>
      </w:tblGrid>
      <w:tr w:rsidR="001741B6" w:rsidRPr="00C0381C"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2B4D58">
            <w:pPr>
              <w:pStyle w:val="TableHeading"/>
              <w:spacing w:line="360" w:lineRule="auto"/>
            </w:pPr>
            <w:r>
              <w:lastRenderedPageBreak/>
              <w:t>Périphérique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2B4D58">
            <w:pPr>
              <w:pStyle w:val="TableHeading"/>
              <w:spacing w:line="360" w:lineRule="auto"/>
            </w:pPr>
            <w:r>
              <w:t>Interface</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2B4D58">
            <w:pPr>
              <w:pStyle w:val="TableHeading"/>
              <w:spacing w:line="360" w:lineRule="auto"/>
            </w:pPr>
            <w:r>
              <w:t>Type de câble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2B4D58">
            <w:pPr>
              <w:pStyle w:val="TableHeading"/>
              <w:spacing w:line="360" w:lineRule="auto"/>
            </w:pPr>
            <w:r>
              <w:t>Périphérique</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2B4D58">
            <w:pPr>
              <w:pStyle w:val="TableHeading"/>
              <w:spacing w:line="360" w:lineRule="auto"/>
            </w:pPr>
            <w:r>
              <w:t>Interface</w:t>
            </w:r>
          </w:p>
        </w:tc>
      </w:tr>
      <w:tr w:rsidR="001741B6" w:rsidTr="00DE5F73">
        <w:trPr>
          <w:cantSplit/>
          <w:jc w:val="center"/>
        </w:trPr>
        <w:tc>
          <w:tcPr>
            <w:tcW w:w="1327" w:type="dxa"/>
            <w:vAlign w:val="center"/>
          </w:tcPr>
          <w:p w:rsidR="001741B6" w:rsidRDefault="001741B6" w:rsidP="002B4D58">
            <w:pPr>
              <w:pStyle w:val="TableText"/>
              <w:spacing w:line="360" w:lineRule="auto"/>
            </w:pPr>
            <w:r>
              <w:t>East</w:t>
            </w:r>
          </w:p>
        </w:tc>
        <w:tc>
          <w:tcPr>
            <w:tcW w:w="1980" w:type="dxa"/>
            <w:vAlign w:val="center"/>
          </w:tcPr>
          <w:p w:rsidR="001741B6" w:rsidRDefault="001741B6" w:rsidP="002B4D58">
            <w:pPr>
              <w:pStyle w:val="TableText"/>
              <w:spacing w:line="360" w:lineRule="auto"/>
            </w:pPr>
            <w:r>
              <w:t>GigabitEthernet0/0</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Commutateur 1</w:t>
            </w:r>
          </w:p>
        </w:tc>
        <w:tc>
          <w:tcPr>
            <w:tcW w:w="2436" w:type="dxa"/>
            <w:vAlign w:val="center"/>
          </w:tcPr>
          <w:p w:rsidR="001741B6" w:rsidRDefault="001741B6" w:rsidP="002B4D58">
            <w:pPr>
              <w:pStyle w:val="TableText"/>
              <w:spacing w:line="360" w:lineRule="auto"/>
            </w:pPr>
            <w:r>
              <w:t>GigabitEthernet0/1</w:t>
            </w:r>
          </w:p>
        </w:tc>
      </w:tr>
      <w:tr w:rsidR="001741B6" w:rsidTr="00DE5F73">
        <w:trPr>
          <w:cantSplit/>
          <w:jc w:val="center"/>
        </w:trPr>
        <w:tc>
          <w:tcPr>
            <w:tcW w:w="1327" w:type="dxa"/>
            <w:vAlign w:val="center"/>
          </w:tcPr>
          <w:p w:rsidR="001741B6" w:rsidRDefault="001741B6" w:rsidP="002B4D58">
            <w:pPr>
              <w:pStyle w:val="TableText"/>
              <w:spacing w:line="360" w:lineRule="auto"/>
            </w:pPr>
            <w:r>
              <w:t>East</w:t>
            </w:r>
          </w:p>
        </w:tc>
        <w:tc>
          <w:tcPr>
            <w:tcW w:w="1980" w:type="dxa"/>
            <w:vAlign w:val="center"/>
          </w:tcPr>
          <w:p w:rsidR="001741B6" w:rsidRDefault="001741B6" w:rsidP="002B4D58">
            <w:pPr>
              <w:pStyle w:val="TableText"/>
              <w:spacing w:line="360" w:lineRule="auto"/>
            </w:pPr>
            <w:r>
              <w:t>GigabitEthernet0/1</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Commutateur 4</w:t>
            </w:r>
          </w:p>
        </w:tc>
        <w:tc>
          <w:tcPr>
            <w:tcW w:w="2436" w:type="dxa"/>
            <w:vAlign w:val="center"/>
          </w:tcPr>
          <w:p w:rsidR="001741B6" w:rsidRDefault="001741B6" w:rsidP="002B4D58">
            <w:pPr>
              <w:pStyle w:val="TableText"/>
              <w:spacing w:line="360" w:lineRule="auto"/>
            </w:pPr>
            <w:r>
              <w:t>GigabitEthernet0/1</w:t>
            </w:r>
          </w:p>
        </w:tc>
      </w:tr>
      <w:tr w:rsidR="001741B6" w:rsidTr="00DE5F73">
        <w:trPr>
          <w:cantSplit/>
          <w:jc w:val="center"/>
        </w:trPr>
        <w:tc>
          <w:tcPr>
            <w:tcW w:w="1327" w:type="dxa"/>
            <w:vAlign w:val="center"/>
          </w:tcPr>
          <w:p w:rsidR="001741B6" w:rsidRDefault="001741B6" w:rsidP="002B4D58">
            <w:pPr>
              <w:pStyle w:val="TableText"/>
              <w:spacing w:line="360" w:lineRule="auto"/>
            </w:pPr>
            <w:r>
              <w:t>East</w:t>
            </w:r>
          </w:p>
        </w:tc>
        <w:tc>
          <w:tcPr>
            <w:tcW w:w="1980" w:type="dxa"/>
            <w:vAlign w:val="center"/>
          </w:tcPr>
          <w:p w:rsidR="001741B6" w:rsidRDefault="001741B6" w:rsidP="002B4D58">
            <w:pPr>
              <w:pStyle w:val="TableText"/>
              <w:spacing w:line="360" w:lineRule="auto"/>
            </w:pPr>
            <w:r>
              <w:t>FastEthernet0/1/0</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PC1</w:t>
            </w:r>
          </w:p>
        </w:tc>
        <w:tc>
          <w:tcPr>
            <w:tcW w:w="2436" w:type="dxa"/>
            <w:vAlign w:val="center"/>
          </w:tcPr>
          <w:p w:rsidR="001741B6" w:rsidRDefault="001741B6" w:rsidP="002B4D58">
            <w:pPr>
              <w:pStyle w:val="TableText"/>
              <w:spacing w:line="360" w:lineRule="auto"/>
            </w:pPr>
            <w:r>
              <w:t>FastEthernet0</w:t>
            </w:r>
          </w:p>
        </w:tc>
      </w:tr>
      <w:tr w:rsidR="001741B6" w:rsidTr="00DE5F73">
        <w:trPr>
          <w:cantSplit/>
          <w:jc w:val="center"/>
        </w:trPr>
        <w:tc>
          <w:tcPr>
            <w:tcW w:w="1327" w:type="dxa"/>
            <w:vAlign w:val="center"/>
          </w:tcPr>
          <w:p w:rsidR="001741B6" w:rsidRDefault="001741B6" w:rsidP="002B4D58">
            <w:pPr>
              <w:pStyle w:val="TableText"/>
              <w:spacing w:line="360" w:lineRule="auto"/>
            </w:pPr>
            <w:r>
              <w:t>East</w:t>
            </w:r>
          </w:p>
        </w:tc>
        <w:tc>
          <w:tcPr>
            <w:tcW w:w="1980" w:type="dxa"/>
            <w:vAlign w:val="center"/>
          </w:tcPr>
          <w:p w:rsidR="001741B6" w:rsidRDefault="001741B6" w:rsidP="002B4D58">
            <w:pPr>
              <w:pStyle w:val="TableText"/>
              <w:spacing w:line="360" w:lineRule="auto"/>
            </w:pPr>
            <w:r>
              <w:t>FastEthernet0/1/1</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PC2</w:t>
            </w:r>
          </w:p>
        </w:tc>
        <w:tc>
          <w:tcPr>
            <w:tcW w:w="2436" w:type="dxa"/>
            <w:vAlign w:val="center"/>
          </w:tcPr>
          <w:p w:rsidR="001741B6" w:rsidRDefault="001741B6" w:rsidP="002B4D58">
            <w:pPr>
              <w:pStyle w:val="TableText"/>
              <w:spacing w:line="360" w:lineRule="auto"/>
            </w:pPr>
            <w:r>
              <w:t>FastEthernet0</w:t>
            </w:r>
          </w:p>
        </w:tc>
      </w:tr>
      <w:tr w:rsidR="001741B6" w:rsidTr="00DE5F73">
        <w:trPr>
          <w:cantSplit/>
          <w:jc w:val="center"/>
        </w:trPr>
        <w:tc>
          <w:tcPr>
            <w:tcW w:w="1327" w:type="dxa"/>
            <w:vAlign w:val="center"/>
          </w:tcPr>
          <w:p w:rsidR="001741B6" w:rsidRDefault="001741B6" w:rsidP="002B4D58">
            <w:pPr>
              <w:pStyle w:val="TableText"/>
              <w:spacing w:line="360" w:lineRule="auto"/>
            </w:pPr>
            <w:r>
              <w:t>East</w:t>
            </w:r>
          </w:p>
        </w:tc>
        <w:tc>
          <w:tcPr>
            <w:tcW w:w="1980" w:type="dxa"/>
            <w:vAlign w:val="center"/>
          </w:tcPr>
          <w:p w:rsidR="001741B6" w:rsidRDefault="001741B6" w:rsidP="002B4D58">
            <w:pPr>
              <w:pStyle w:val="TableText"/>
              <w:spacing w:line="360" w:lineRule="auto"/>
            </w:pPr>
            <w:r>
              <w:t>FastEthernet0/1/2</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PC3</w:t>
            </w:r>
          </w:p>
        </w:tc>
        <w:tc>
          <w:tcPr>
            <w:tcW w:w="2436" w:type="dxa"/>
            <w:vAlign w:val="center"/>
          </w:tcPr>
          <w:p w:rsidR="001741B6" w:rsidRDefault="001741B6" w:rsidP="002B4D58">
            <w:pPr>
              <w:pStyle w:val="TableText"/>
              <w:spacing w:line="360" w:lineRule="auto"/>
            </w:pPr>
            <w:r>
              <w:t>FastEthernet0</w:t>
            </w:r>
          </w:p>
        </w:tc>
      </w:tr>
      <w:tr w:rsidR="001741B6" w:rsidTr="00DE5F73">
        <w:trPr>
          <w:cantSplit/>
          <w:jc w:val="center"/>
        </w:trPr>
        <w:tc>
          <w:tcPr>
            <w:tcW w:w="1327" w:type="dxa"/>
            <w:vAlign w:val="center"/>
          </w:tcPr>
          <w:p w:rsidR="001741B6" w:rsidRDefault="001741B6" w:rsidP="002B4D58">
            <w:pPr>
              <w:pStyle w:val="TableText"/>
              <w:spacing w:line="360" w:lineRule="auto"/>
            </w:pPr>
            <w:r>
              <w:t>Commutateur 1</w:t>
            </w:r>
          </w:p>
        </w:tc>
        <w:tc>
          <w:tcPr>
            <w:tcW w:w="1980" w:type="dxa"/>
            <w:vAlign w:val="center"/>
          </w:tcPr>
          <w:p w:rsidR="001741B6" w:rsidRDefault="001741B6" w:rsidP="002B4D58">
            <w:pPr>
              <w:pStyle w:val="TableText"/>
              <w:spacing w:line="360" w:lineRule="auto"/>
            </w:pPr>
            <w:r>
              <w:t>FastEthernet0/1</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PC4</w:t>
            </w:r>
          </w:p>
        </w:tc>
        <w:tc>
          <w:tcPr>
            <w:tcW w:w="2436" w:type="dxa"/>
            <w:vAlign w:val="center"/>
          </w:tcPr>
          <w:p w:rsidR="001741B6" w:rsidRDefault="001741B6" w:rsidP="002B4D58">
            <w:pPr>
              <w:pStyle w:val="TableText"/>
              <w:spacing w:line="360" w:lineRule="auto"/>
            </w:pPr>
            <w:r>
              <w:t>FastEthernet0</w:t>
            </w:r>
          </w:p>
        </w:tc>
      </w:tr>
      <w:tr w:rsidR="001741B6" w:rsidTr="00DE5F73">
        <w:trPr>
          <w:cantSplit/>
          <w:jc w:val="center"/>
        </w:trPr>
        <w:tc>
          <w:tcPr>
            <w:tcW w:w="1327" w:type="dxa"/>
            <w:vAlign w:val="center"/>
          </w:tcPr>
          <w:p w:rsidR="001741B6" w:rsidRDefault="001741B6" w:rsidP="002B4D58">
            <w:pPr>
              <w:pStyle w:val="TableText"/>
              <w:spacing w:line="360" w:lineRule="auto"/>
            </w:pPr>
            <w:r>
              <w:t>Commutateur 1</w:t>
            </w:r>
          </w:p>
        </w:tc>
        <w:tc>
          <w:tcPr>
            <w:tcW w:w="1980" w:type="dxa"/>
            <w:vAlign w:val="center"/>
          </w:tcPr>
          <w:p w:rsidR="001741B6" w:rsidRDefault="001741B6" w:rsidP="002B4D58">
            <w:pPr>
              <w:pStyle w:val="TableText"/>
              <w:spacing w:line="360" w:lineRule="auto"/>
            </w:pPr>
            <w:r>
              <w:t>FastEthernet0/2</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PC5</w:t>
            </w:r>
          </w:p>
        </w:tc>
        <w:tc>
          <w:tcPr>
            <w:tcW w:w="2436" w:type="dxa"/>
            <w:vAlign w:val="center"/>
          </w:tcPr>
          <w:p w:rsidR="001741B6" w:rsidRDefault="001741B6" w:rsidP="002B4D58">
            <w:pPr>
              <w:pStyle w:val="TableText"/>
              <w:spacing w:line="360" w:lineRule="auto"/>
            </w:pPr>
            <w:r>
              <w:t>FastEthernet0</w:t>
            </w:r>
          </w:p>
        </w:tc>
      </w:tr>
      <w:tr w:rsidR="001741B6" w:rsidTr="00DE5F73">
        <w:trPr>
          <w:cantSplit/>
          <w:jc w:val="center"/>
        </w:trPr>
        <w:tc>
          <w:tcPr>
            <w:tcW w:w="1327" w:type="dxa"/>
            <w:vAlign w:val="center"/>
          </w:tcPr>
          <w:p w:rsidR="001741B6" w:rsidRDefault="001741B6" w:rsidP="002B4D58">
            <w:pPr>
              <w:pStyle w:val="TableText"/>
              <w:spacing w:line="360" w:lineRule="auto"/>
            </w:pPr>
            <w:r>
              <w:t>Commutateur 1</w:t>
            </w:r>
          </w:p>
        </w:tc>
        <w:tc>
          <w:tcPr>
            <w:tcW w:w="1980" w:type="dxa"/>
            <w:vAlign w:val="center"/>
          </w:tcPr>
          <w:p w:rsidR="001741B6" w:rsidRDefault="001741B6" w:rsidP="002B4D58">
            <w:pPr>
              <w:pStyle w:val="TableText"/>
              <w:spacing w:line="360" w:lineRule="auto"/>
            </w:pPr>
            <w:r>
              <w:t>FastEthernet0/3</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PC6</w:t>
            </w:r>
          </w:p>
        </w:tc>
        <w:tc>
          <w:tcPr>
            <w:tcW w:w="2436" w:type="dxa"/>
            <w:vAlign w:val="center"/>
          </w:tcPr>
          <w:p w:rsidR="001741B6" w:rsidRDefault="001741B6" w:rsidP="002B4D58">
            <w:pPr>
              <w:pStyle w:val="TableText"/>
              <w:spacing w:line="360" w:lineRule="auto"/>
            </w:pPr>
            <w:r>
              <w:t>FastEthernet0</w:t>
            </w:r>
          </w:p>
        </w:tc>
      </w:tr>
      <w:tr w:rsidR="001741B6" w:rsidTr="00DE5F73">
        <w:trPr>
          <w:cantSplit/>
          <w:jc w:val="center"/>
        </w:trPr>
        <w:tc>
          <w:tcPr>
            <w:tcW w:w="1327" w:type="dxa"/>
            <w:vAlign w:val="center"/>
          </w:tcPr>
          <w:p w:rsidR="001741B6" w:rsidRDefault="001741B6" w:rsidP="002B4D58">
            <w:pPr>
              <w:pStyle w:val="TableText"/>
              <w:spacing w:line="360" w:lineRule="auto"/>
            </w:pPr>
            <w:r>
              <w:t>Commutateur 4</w:t>
            </w:r>
          </w:p>
        </w:tc>
        <w:tc>
          <w:tcPr>
            <w:tcW w:w="1980" w:type="dxa"/>
            <w:vAlign w:val="center"/>
          </w:tcPr>
          <w:p w:rsidR="001741B6" w:rsidRDefault="001741B6" w:rsidP="002B4D58">
            <w:pPr>
              <w:pStyle w:val="TableText"/>
              <w:spacing w:line="360" w:lineRule="auto"/>
            </w:pPr>
            <w:r>
              <w:t>GigabitEthernet0/2</w:t>
            </w:r>
          </w:p>
        </w:tc>
        <w:tc>
          <w:tcPr>
            <w:tcW w:w="2810" w:type="dxa"/>
            <w:vAlign w:val="center"/>
          </w:tcPr>
          <w:p w:rsidR="001741B6" w:rsidRDefault="001741B6" w:rsidP="002B4D58">
            <w:pPr>
              <w:pStyle w:val="TableText"/>
              <w:spacing w:line="360" w:lineRule="auto"/>
            </w:pPr>
            <w:r>
              <w:t>Croisé en cuivre</w:t>
            </w:r>
          </w:p>
        </w:tc>
        <w:tc>
          <w:tcPr>
            <w:tcW w:w="1530" w:type="dxa"/>
            <w:vAlign w:val="center"/>
          </w:tcPr>
          <w:p w:rsidR="001741B6" w:rsidRDefault="001741B6" w:rsidP="002B4D58">
            <w:pPr>
              <w:pStyle w:val="TableText"/>
              <w:spacing w:line="360" w:lineRule="auto"/>
            </w:pPr>
            <w:r>
              <w:t>Switch 3</w:t>
            </w:r>
          </w:p>
        </w:tc>
        <w:tc>
          <w:tcPr>
            <w:tcW w:w="2436" w:type="dxa"/>
            <w:vAlign w:val="center"/>
          </w:tcPr>
          <w:p w:rsidR="001741B6" w:rsidRDefault="001741B6" w:rsidP="002B4D58">
            <w:pPr>
              <w:pStyle w:val="TableText"/>
              <w:spacing w:line="360" w:lineRule="auto"/>
            </w:pPr>
            <w:r>
              <w:t>GigabitEthernet3/1</w:t>
            </w:r>
          </w:p>
        </w:tc>
      </w:tr>
      <w:tr w:rsidR="001741B6" w:rsidTr="00DE5F73">
        <w:trPr>
          <w:cantSplit/>
          <w:jc w:val="center"/>
        </w:trPr>
        <w:tc>
          <w:tcPr>
            <w:tcW w:w="1327" w:type="dxa"/>
            <w:vAlign w:val="center"/>
          </w:tcPr>
          <w:p w:rsidR="001741B6" w:rsidRDefault="001741B6" w:rsidP="002B4D58">
            <w:pPr>
              <w:pStyle w:val="TableText"/>
              <w:spacing w:line="360" w:lineRule="auto"/>
            </w:pPr>
            <w:r>
              <w:t>Commutateur 3</w:t>
            </w:r>
          </w:p>
        </w:tc>
        <w:tc>
          <w:tcPr>
            <w:tcW w:w="1980" w:type="dxa"/>
            <w:vAlign w:val="center"/>
          </w:tcPr>
          <w:p w:rsidR="001741B6" w:rsidRDefault="001741B6" w:rsidP="002B4D58">
            <w:pPr>
              <w:pStyle w:val="TableText"/>
              <w:spacing w:line="360" w:lineRule="auto"/>
            </w:pPr>
            <w:r>
              <w:t>GigabitEthernet5/1</w:t>
            </w:r>
          </w:p>
        </w:tc>
        <w:tc>
          <w:tcPr>
            <w:tcW w:w="2810" w:type="dxa"/>
            <w:vAlign w:val="center"/>
          </w:tcPr>
          <w:p w:rsidR="001741B6" w:rsidRDefault="001741B6" w:rsidP="002B4D58">
            <w:pPr>
              <w:pStyle w:val="TableText"/>
              <w:spacing w:line="360" w:lineRule="auto"/>
            </w:pPr>
            <w:r>
              <w:t>Fibre</w:t>
            </w:r>
          </w:p>
        </w:tc>
        <w:tc>
          <w:tcPr>
            <w:tcW w:w="1530" w:type="dxa"/>
            <w:vAlign w:val="center"/>
          </w:tcPr>
          <w:p w:rsidR="001741B6" w:rsidRDefault="001741B6" w:rsidP="002B4D58">
            <w:pPr>
              <w:pStyle w:val="TableText"/>
              <w:spacing w:line="360" w:lineRule="auto"/>
            </w:pPr>
            <w:r>
              <w:t>Commutateur 2</w:t>
            </w:r>
          </w:p>
        </w:tc>
        <w:tc>
          <w:tcPr>
            <w:tcW w:w="2436" w:type="dxa"/>
            <w:vAlign w:val="center"/>
          </w:tcPr>
          <w:p w:rsidR="001741B6" w:rsidRDefault="001741B6" w:rsidP="002B4D58">
            <w:pPr>
              <w:pStyle w:val="TableText"/>
              <w:spacing w:line="360" w:lineRule="auto"/>
            </w:pPr>
            <w:r>
              <w:t>GigabitEthernet5/1</w:t>
            </w:r>
          </w:p>
        </w:tc>
      </w:tr>
      <w:tr w:rsidR="001741B6" w:rsidTr="00DE5F73">
        <w:trPr>
          <w:cantSplit/>
          <w:jc w:val="center"/>
        </w:trPr>
        <w:tc>
          <w:tcPr>
            <w:tcW w:w="1327" w:type="dxa"/>
            <w:vAlign w:val="center"/>
          </w:tcPr>
          <w:p w:rsidR="001741B6" w:rsidRDefault="001741B6" w:rsidP="002B4D58">
            <w:pPr>
              <w:pStyle w:val="TableText"/>
              <w:spacing w:line="360" w:lineRule="auto"/>
            </w:pPr>
            <w:r>
              <w:t>Commutateur 2</w:t>
            </w:r>
          </w:p>
        </w:tc>
        <w:tc>
          <w:tcPr>
            <w:tcW w:w="1980" w:type="dxa"/>
            <w:vAlign w:val="center"/>
          </w:tcPr>
          <w:p w:rsidR="001741B6" w:rsidRDefault="001741B6" w:rsidP="002B4D58">
            <w:pPr>
              <w:pStyle w:val="TableText"/>
              <w:spacing w:line="360" w:lineRule="auto"/>
            </w:pPr>
            <w:r>
              <w:t>FastEthernet0/1</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PC7</w:t>
            </w:r>
          </w:p>
        </w:tc>
        <w:tc>
          <w:tcPr>
            <w:tcW w:w="2436" w:type="dxa"/>
            <w:vAlign w:val="center"/>
          </w:tcPr>
          <w:p w:rsidR="001741B6" w:rsidRDefault="001741B6" w:rsidP="002B4D58">
            <w:pPr>
              <w:pStyle w:val="TableText"/>
              <w:spacing w:line="360" w:lineRule="auto"/>
            </w:pPr>
            <w:r>
              <w:t>FastEthernet0</w:t>
            </w:r>
          </w:p>
        </w:tc>
      </w:tr>
      <w:tr w:rsidR="001741B6" w:rsidTr="00DE5F73">
        <w:trPr>
          <w:cantSplit/>
          <w:jc w:val="center"/>
        </w:trPr>
        <w:tc>
          <w:tcPr>
            <w:tcW w:w="1327" w:type="dxa"/>
            <w:vAlign w:val="center"/>
          </w:tcPr>
          <w:p w:rsidR="001741B6" w:rsidRDefault="001741B6" w:rsidP="002B4D58">
            <w:pPr>
              <w:pStyle w:val="TableText"/>
              <w:spacing w:line="360" w:lineRule="auto"/>
            </w:pPr>
            <w:r>
              <w:t>Commutateur 2</w:t>
            </w:r>
          </w:p>
        </w:tc>
        <w:tc>
          <w:tcPr>
            <w:tcW w:w="1980" w:type="dxa"/>
            <w:vAlign w:val="center"/>
          </w:tcPr>
          <w:p w:rsidR="001741B6" w:rsidRDefault="001741B6" w:rsidP="002B4D58">
            <w:pPr>
              <w:pStyle w:val="TableText"/>
              <w:spacing w:line="360" w:lineRule="auto"/>
            </w:pPr>
            <w:r>
              <w:t>FastEthernet1/1</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PC8</w:t>
            </w:r>
          </w:p>
        </w:tc>
        <w:tc>
          <w:tcPr>
            <w:tcW w:w="2436" w:type="dxa"/>
            <w:vAlign w:val="center"/>
          </w:tcPr>
          <w:p w:rsidR="001741B6" w:rsidRDefault="001741B6" w:rsidP="002B4D58">
            <w:pPr>
              <w:pStyle w:val="TableText"/>
              <w:spacing w:line="360" w:lineRule="auto"/>
            </w:pPr>
            <w:r>
              <w:t>FastEthernet0</w:t>
            </w:r>
          </w:p>
        </w:tc>
      </w:tr>
      <w:tr w:rsidR="001741B6" w:rsidTr="00DE5F73">
        <w:trPr>
          <w:cantSplit/>
          <w:jc w:val="center"/>
        </w:trPr>
        <w:tc>
          <w:tcPr>
            <w:tcW w:w="1327" w:type="dxa"/>
            <w:vAlign w:val="center"/>
          </w:tcPr>
          <w:p w:rsidR="001741B6" w:rsidRDefault="001741B6" w:rsidP="002B4D58">
            <w:pPr>
              <w:pStyle w:val="TableText"/>
              <w:spacing w:line="360" w:lineRule="auto"/>
            </w:pPr>
            <w:r>
              <w:t>Commutateur 2</w:t>
            </w:r>
          </w:p>
        </w:tc>
        <w:tc>
          <w:tcPr>
            <w:tcW w:w="1980" w:type="dxa"/>
            <w:vAlign w:val="center"/>
          </w:tcPr>
          <w:p w:rsidR="001741B6" w:rsidRDefault="001741B6" w:rsidP="002B4D58">
            <w:pPr>
              <w:pStyle w:val="TableText"/>
              <w:spacing w:line="360" w:lineRule="auto"/>
            </w:pPr>
            <w:r>
              <w:t>FastEthernet2/1</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PC9</w:t>
            </w:r>
          </w:p>
        </w:tc>
        <w:tc>
          <w:tcPr>
            <w:tcW w:w="2436" w:type="dxa"/>
            <w:vAlign w:val="center"/>
          </w:tcPr>
          <w:p w:rsidR="001741B6" w:rsidRDefault="001741B6" w:rsidP="002B4D58">
            <w:pPr>
              <w:pStyle w:val="TableText"/>
              <w:spacing w:line="360" w:lineRule="auto"/>
            </w:pPr>
            <w:r>
              <w:t>FastEthernet0</w:t>
            </w:r>
          </w:p>
        </w:tc>
      </w:tr>
      <w:tr w:rsidR="001741B6" w:rsidTr="00DE5F73">
        <w:trPr>
          <w:cantSplit/>
          <w:jc w:val="center"/>
        </w:trPr>
        <w:tc>
          <w:tcPr>
            <w:tcW w:w="1327" w:type="dxa"/>
            <w:vAlign w:val="center"/>
          </w:tcPr>
          <w:p w:rsidR="001741B6" w:rsidRDefault="001741B6" w:rsidP="002B4D58">
            <w:pPr>
              <w:pStyle w:val="TableText"/>
              <w:spacing w:line="360" w:lineRule="auto"/>
            </w:pPr>
            <w:r>
              <w:t>Commutateur 2</w:t>
            </w:r>
          </w:p>
        </w:tc>
        <w:tc>
          <w:tcPr>
            <w:tcW w:w="1980" w:type="dxa"/>
            <w:vAlign w:val="center"/>
          </w:tcPr>
          <w:p w:rsidR="001741B6" w:rsidRDefault="001741B6" w:rsidP="002B4D58">
            <w:pPr>
              <w:pStyle w:val="TableText"/>
              <w:spacing w:line="360" w:lineRule="auto"/>
            </w:pPr>
            <w:r>
              <w:t>Gigabit3/1</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Point d'accès</w:t>
            </w:r>
          </w:p>
        </w:tc>
        <w:tc>
          <w:tcPr>
            <w:tcW w:w="2436" w:type="dxa"/>
            <w:vAlign w:val="center"/>
          </w:tcPr>
          <w:p w:rsidR="001741B6" w:rsidRDefault="001741B6" w:rsidP="002B4D58">
            <w:pPr>
              <w:pStyle w:val="TableText"/>
              <w:spacing w:line="360" w:lineRule="auto"/>
            </w:pPr>
            <w:r>
              <w:t>Port 0</w:t>
            </w:r>
          </w:p>
        </w:tc>
      </w:tr>
      <w:tr w:rsidR="001741B6" w:rsidTr="00DE5F73">
        <w:trPr>
          <w:cantSplit/>
          <w:jc w:val="center"/>
        </w:trPr>
        <w:tc>
          <w:tcPr>
            <w:tcW w:w="1327" w:type="dxa"/>
            <w:vAlign w:val="center"/>
          </w:tcPr>
          <w:p w:rsidR="001741B6" w:rsidRDefault="001741B6" w:rsidP="002B4D58">
            <w:pPr>
              <w:pStyle w:val="TableText"/>
              <w:spacing w:line="360" w:lineRule="auto"/>
            </w:pPr>
            <w:r>
              <w:t>East</w:t>
            </w:r>
          </w:p>
        </w:tc>
        <w:tc>
          <w:tcPr>
            <w:tcW w:w="1980" w:type="dxa"/>
            <w:vAlign w:val="center"/>
          </w:tcPr>
          <w:p w:rsidR="001741B6" w:rsidRDefault="001741B6" w:rsidP="002B4D58">
            <w:pPr>
              <w:pStyle w:val="TableText"/>
              <w:spacing w:line="360" w:lineRule="auto"/>
            </w:pPr>
            <w:r>
              <w:t>Serial0/0/0</w:t>
            </w:r>
          </w:p>
        </w:tc>
        <w:tc>
          <w:tcPr>
            <w:tcW w:w="2810" w:type="dxa"/>
            <w:vAlign w:val="center"/>
          </w:tcPr>
          <w:p w:rsidR="001741B6" w:rsidRDefault="001741B6" w:rsidP="002B4D58">
            <w:pPr>
              <w:pStyle w:val="TableText"/>
              <w:spacing w:line="360" w:lineRule="auto"/>
            </w:pPr>
            <w:r>
              <w:t>Serial DCE</w:t>
            </w:r>
            <w:r>
              <w:br/>
              <w:t>(connexion à East en premier lieu)</w:t>
            </w:r>
          </w:p>
        </w:tc>
        <w:tc>
          <w:tcPr>
            <w:tcW w:w="1530" w:type="dxa"/>
            <w:vAlign w:val="center"/>
          </w:tcPr>
          <w:p w:rsidR="001741B6" w:rsidRDefault="001741B6" w:rsidP="002B4D58">
            <w:pPr>
              <w:pStyle w:val="TableText"/>
              <w:spacing w:line="360" w:lineRule="auto"/>
            </w:pPr>
            <w:r>
              <w:t>West</w:t>
            </w:r>
          </w:p>
        </w:tc>
        <w:tc>
          <w:tcPr>
            <w:tcW w:w="2436" w:type="dxa"/>
            <w:vAlign w:val="center"/>
          </w:tcPr>
          <w:p w:rsidR="001741B6" w:rsidRDefault="001741B6" w:rsidP="002B4D58">
            <w:pPr>
              <w:pStyle w:val="TableText"/>
              <w:spacing w:line="360" w:lineRule="auto"/>
            </w:pPr>
            <w:r>
              <w:t>Serial0/0/0</w:t>
            </w:r>
          </w:p>
        </w:tc>
      </w:tr>
    </w:tbl>
    <w:p w:rsidR="001741B6" w:rsidRDefault="001741B6" w:rsidP="002B4D58">
      <w:pPr>
        <w:pStyle w:val="Heading2"/>
        <w:spacing w:line="360" w:lineRule="auto"/>
      </w:pPr>
      <w:r>
        <w:lastRenderedPageBreak/>
        <w:t>Vérifiez la connectivité.</w:t>
      </w:r>
    </w:p>
    <w:p w:rsidR="001741B6" w:rsidRDefault="001741B6" w:rsidP="002B4D58">
      <w:pPr>
        <w:pStyle w:val="Heading3"/>
        <w:spacing w:line="360" w:lineRule="auto"/>
      </w:pPr>
      <w:r>
        <w:t>Contrôlez l'état des interfaces sur le routeur East.</w:t>
      </w:r>
    </w:p>
    <w:p w:rsidR="001741B6" w:rsidRDefault="001741B6" w:rsidP="002B4D58">
      <w:pPr>
        <w:pStyle w:val="SubStepAlpha"/>
        <w:spacing w:line="360" w:lineRule="auto"/>
      </w:pPr>
      <w:r>
        <w:t xml:space="preserve">Cliquez sur l'onglet </w:t>
      </w:r>
      <w:r w:rsidRPr="00E23BDB">
        <w:rPr>
          <w:b/>
        </w:rPr>
        <w:t>CLI</w:t>
      </w:r>
      <w:r>
        <w:t xml:space="preserve"> et exécutez les commandes suivantes:</w:t>
      </w:r>
    </w:p>
    <w:p w:rsidR="001741B6" w:rsidRDefault="001741B6" w:rsidP="002B4D58">
      <w:pPr>
        <w:pStyle w:val="CMD"/>
        <w:spacing w:line="360" w:lineRule="auto"/>
      </w:pPr>
      <w:r>
        <w:t xml:space="preserve">East&gt; </w:t>
      </w:r>
      <w:r>
        <w:rPr>
          <w:b/>
        </w:rPr>
        <w:t>show ip interface brief</w:t>
      </w:r>
    </w:p>
    <w:p w:rsidR="001741B6" w:rsidRDefault="001741B6" w:rsidP="002B4D58">
      <w:pPr>
        <w:pStyle w:val="BodyTextL50"/>
        <w:spacing w:line="360" w:lineRule="auto"/>
      </w:pPr>
      <w:r>
        <w:t>Comparez le résultat avec les éléments suivants:</w:t>
      </w:r>
    </w:p>
    <w:p w:rsidR="001741B6" w:rsidRDefault="001741B6" w:rsidP="002B4D58">
      <w:pPr>
        <w:pStyle w:val="CMDOutput"/>
        <w:spacing w:line="360" w:lineRule="auto"/>
      </w:pPr>
      <w:r>
        <w:t xml:space="preserve">Interface IP-Address OK? Method Status Protocol </w:t>
      </w:r>
    </w:p>
    <w:p w:rsidR="001741B6" w:rsidRDefault="001741B6" w:rsidP="002B4D58">
      <w:pPr>
        <w:pStyle w:val="CMDOutput"/>
        <w:spacing w:line="360" w:lineRule="auto"/>
      </w:pPr>
      <w:r>
        <w:t xml:space="preserve">GigabitEthernet0/0 172.30.1.1 YES manual up up </w:t>
      </w:r>
    </w:p>
    <w:p w:rsidR="001741B6" w:rsidRDefault="001741B6" w:rsidP="002B4D58">
      <w:pPr>
        <w:pStyle w:val="CMDOutput"/>
        <w:spacing w:line="360" w:lineRule="auto"/>
      </w:pPr>
      <w:r>
        <w:t xml:space="preserve">GigabitEthernet0/1 172.31.1.1 YES manual up up </w:t>
      </w:r>
    </w:p>
    <w:p w:rsidR="001741B6" w:rsidRDefault="001741B6" w:rsidP="002B4D58">
      <w:pPr>
        <w:pStyle w:val="CMDOutput"/>
        <w:spacing w:line="360" w:lineRule="auto"/>
      </w:pPr>
      <w:r>
        <w:t xml:space="preserve">Serial0/0/0 10.10.10.1 YES manual up up </w:t>
      </w:r>
    </w:p>
    <w:p w:rsidR="001741B6" w:rsidRDefault="001741B6" w:rsidP="002B4D58">
      <w:pPr>
        <w:pStyle w:val="CMDOutput"/>
        <w:spacing w:line="360" w:lineRule="auto"/>
      </w:pPr>
      <w:r>
        <w:t xml:space="preserve">Serial0/0/1 unassigned YES unset down down </w:t>
      </w:r>
    </w:p>
    <w:p w:rsidR="001741B6" w:rsidRDefault="001741B6" w:rsidP="002B4D58">
      <w:pPr>
        <w:pStyle w:val="CMDOutput"/>
        <w:spacing w:line="360" w:lineRule="auto"/>
      </w:pPr>
      <w:r>
        <w:t xml:space="preserve">FastEthernet0/1/0 unassigned YES unset up up </w:t>
      </w:r>
    </w:p>
    <w:p w:rsidR="001741B6" w:rsidRDefault="001741B6" w:rsidP="002B4D58">
      <w:pPr>
        <w:pStyle w:val="CMDOutput"/>
        <w:spacing w:line="360" w:lineRule="auto"/>
      </w:pPr>
      <w:r>
        <w:t xml:space="preserve">FastEthernet0/1/1 unassigned YES unset up up </w:t>
      </w:r>
    </w:p>
    <w:p w:rsidR="001741B6" w:rsidRDefault="001741B6" w:rsidP="002B4D58">
      <w:pPr>
        <w:pStyle w:val="CMDOutput"/>
        <w:spacing w:line="360" w:lineRule="auto"/>
      </w:pPr>
      <w:r>
        <w:t xml:space="preserve">FastEthernet0/1/2 unassigned YES unset up up </w:t>
      </w:r>
    </w:p>
    <w:p w:rsidR="001741B6" w:rsidRDefault="001741B6" w:rsidP="002B4D58">
      <w:pPr>
        <w:pStyle w:val="CMDOutput"/>
        <w:spacing w:line="360" w:lineRule="auto"/>
      </w:pPr>
      <w:r>
        <w:t xml:space="preserve">FastEthernet0/1/3 unassigned YES unset up down </w:t>
      </w:r>
    </w:p>
    <w:p w:rsidR="001741B6" w:rsidRDefault="001741B6" w:rsidP="002B4D58">
      <w:pPr>
        <w:pStyle w:val="CMDOutput"/>
        <w:spacing w:line="360" w:lineRule="auto"/>
      </w:pPr>
      <w:r>
        <w:t>Vlan1 172.29.1.1 YES manual up up</w:t>
      </w:r>
    </w:p>
    <w:p w:rsidR="001741B6" w:rsidRDefault="001741B6" w:rsidP="002B4D58">
      <w:pPr>
        <w:pStyle w:val="BodyTextL50"/>
        <w:spacing w:line="360" w:lineRule="auto"/>
      </w:pPr>
      <w:r>
        <w:t>Si tout le câblage est correct, les résultats doivent correspondre.</w:t>
      </w:r>
    </w:p>
    <w:p w:rsidR="006A6403" w:rsidRDefault="006A6403" w:rsidP="002B4D58">
      <w:pPr>
        <w:pStyle w:val="ConfigWindow"/>
        <w:spacing w:line="360" w:lineRule="auto"/>
      </w:pPr>
      <w:r>
        <w:t>Fermez la fenêtre de configuration.</w:t>
      </w:r>
    </w:p>
    <w:p w:rsidR="001741B6" w:rsidRDefault="001741B6" w:rsidP="002B4D58">
      <w:pPr>
        <w:pStyle w:val="Heading3"/>
        <w:spacing w:line="360" w:lineRule="auto"/>
      </w:pPr>
      <w:r>
        <w:t>Connectez les périphériques sans fil, un ordinateur portable et une Tablette.</w:t>
      </w:r>
    </w:p>
    <w:p w:rsidR="001741B6" w:rsidRDefault="001741B6" w:rsidP="002B4D58">
      <w:pPr>
        <w:pStyle w:val="SubStepAlpha"/>
        <w:spacing w:line="360" w:lineRule="auto"/>
      </w:pPr>
      <w:r>
        <w:t xml:space="preserve">Cliquez sur l'ordinateur portable et sélectionnez l'onglet </w:t>
      </w:r>
      <w:r w:rsidRPr="009D4AE2">
        <w:rPr>
          <w:b/>
        </w:rPr>
        <w:t>Config</w:t>
      </w:r>
      <w:r>
        <w:t xml:space="preserve"> (Configurer). Sélectionnez l'interface </w:t>
      </w:r>
      <w:r w:rsidRPr="00DE6A3E">
        <w:rPr>
          <w:b/>
        </w:rPr>
        <w:t>Wireless 0</w:t>
      </w:r>
      <w:r>
        <w:t xml:space="preserve"> . Activez une case à cocher dans la case étiquette </w:t>
      </w:r>
      <w:r w:rsidRPr="00DE6A3E">
        <w:rPr>
          <w:b/>
        </w:rPr>
        <w:t>On</w:t>
      </w:r>
      <w:r>
        <w:t xml:space="preserve"> à côté de la case Port Status. Dans quelques secondes, la connexion sans fil devrait apparaître. </w:t>
      </w:r>
    </w:p>
    <w:p w:rsidR="001741B6" w:rsidRDefault="001741B6" w:rsidP="002B4D58">
      <w:pPr>
        <w:pStyle w:val="SubStepAlpha"/>
        <w:spacing w:line="360" w:lineRule="auto"/>
      </w:pPr>
      <w:r>
        <w:t xml:space="preserve">Cliquez sur l'onglet </w:t>
      </w:r>
      <w:r w:rsidRPr="00DE6A3E">
        <w:rPr>
          <w:b/>
        </w:rPr>
        <w:t>Desktop</w:t>
      </w:r>
      <w:r>
        <w:t xml:space="preserve"> de l' </w:t>
      </w:r>
      <w:r>
        <w:rPr>
          <w:b/>
        </w:rPr>
        <w:t>ordinateur portable</w:t>
      </w:r>
      <w:r>
        <w:t xml:space="preserve"> . Cliquez sur l'icône </w:t>
      </w:r>
      <w:r>
        <w:rPr>
          <w:b/>
        </w:rPr>
        <w:t>Web Browser</w:t>
      </w:r>
      <w:r>
        <w:t xml:space="preserve"> pour lancer le navigateur web Entrez </w:t>
      </w:r>
      <w:r w:rsidRPr="006A6403">
        <w:rPr>
          <w:b/>
        </w:rPr>
        <w:t>www.cisco.pka</w:t>
      </w:r>
      <w:r>
        <w:t xml:space="preserve"> dans la zone URL et cliquez sur </w:t>
      </w:r>
      <w:r>
        <w:rPr>
          <w:b/>
        </w:rPr>
        <w:t>Go</w:t>
      </w:r>
      <w:r>
        <w:t xml:space="preserve"> . La page doit afficher </w:t>
      </w:r>
      <w:r w:rsidRPr="009D4AE2">
        <w:rPr>
          <w:b/>
        </w:rPr>
        <w:t>Cisco Packet Tracer</w:t>
      </w:r>
      <w:r>
        <w:t>.</w:t>
      </w:r>
    </w:p>
    <w:p w:rsidR="001741B6" w:rsidRDefault="001741B6" w:rsidP="002B4D58">
      <w:pPr>
        <w:pStyle w:val="SubStepAlpha"/>
        <w:spacing w:line="360" w:lineRule="auto"/>
      </w:pPr>
      <w:r>
        <w:t xml:space="preserve">Cliquez sur la Tablette PC et sélectionnez l'onglet </w:t>
      </w:r>
      <w:r w:rsidRPr="009D4AE2">
        <w:rPr>
          <w:b/>
        </w:rPr>
        <w:t>Config</w:t>
      </w:r>
      <w:r>
        <w:t xml:space="preserve"> (Configurer). Sélectionnez l'interface</w:t>
      </w:r>
      <w:r w:rsidRPr="00DE6A3E">
        <w:rPr>
          <w:b/>
        </w:rPr>
        <w:t xml:space="preserve"> Wireless 0</w:t>
      </w:r>
      <w:r>
        <w:t xml:space="preserve">. Activez une case à cocher dans la case étiquette </w:t>
      </w:r>
      <w:r w:rsidRPr="00DE6A3E">
        <w:rPr>
          <w:b/>
        </w:rPr>
        <w:t>On</w:t>
      </w:r>
      <w:r>
        <w:t xml:space="preserve"> à côté de la case Port Status. Dans quelques secondes, la connexion sans fil devrait apparaître.</w:t>
      </w:r>
    </w:p>
    <w:p w:rsidR="001741B6" w:rsidRDefault="001741B6" w:rsidP="002B4D58">
      <w:pPr>
        <w:pStyle w:val="SubStepAlpha"/>
        <w:spacing w:line="360" w:lineRule="auto"/>
      </w:pPr>
      <w:r>
        <w:t>Répétez les étapes de l'étape 2b pour vérifier que la page s'affiche.</w:t>
      </w:r>
    </w:p>
    <w:p w:rsidR="001741B6" w:rsidRDefault="001741B6" w:rsidP="002B4D58">
      <w:pPr>
        <w:pStyle w:val="Heading3"/>
        <w:spacing w:line="360" w:lineRule="auto"/>
      </w:pPr>
      <w:r>
        <w:lastRenderedPageBreak/>
        <w:t>Modifiez la méthode d'accès du Tablette PC.</w:t>
      </w:r>
    </w:p>
    <w:p w:rsidR="001741B6" w:rsidRDefault="001741B6" w:rsidP="002B4D58">
      <w:pPr>
        <w:pStyle w:val="SubStepAlpha"/>
        <w:spacing w:line="360" w:lineRule="auto"/>
      </w:pPr>
      <w:r>
        <w:t xml:space="preserve">Cliquez sur la Tablette PC et sélectionnez l'onglet </w:t>
      </w:r>
      <w:r w:rsidRPr="009D4AE2">
        <w:rPr>
          <w:b/>
        </w:rPr>
        <w:t>Config</w:t>
      </w:r>
      <w:r>
        <w:t xml:space="preserve"> (Configurer). Sélectionnez l'interface</w:t>
      </w:r>
      <w:r w:rsidRPr="00DE6A3E">
        <w:rPr>
          <w:b/>
        </w:rPr>
        <w:t xml:space="preserve"> Wireless 0</w:t>
      </w:r>
      <w:r>
        <w:t xml:space="preserve">. Décocher dans la case étiquetée </w:t>
      </w:r>
      <w:r w:rsidRPr="00DE6A3E">
        <w:rPr>
          <w:b/>
        </w:rPr>
        <w:t>On</w:t>
      </w:r>
      <w:r>
        <w:t xml:space="preserve"> à côté de la case Port Status. Il devrait maintenant être clair et la connexion sans fil va être abandonner.</w:t>
      </w:r>
    </w:p>
    <w:p w:rsidR="001741B6" w:rsidRDefault="001741B6" w:rsidP="002B4D58">
      <w:pPr>
        <w:pStyle w:val="SubStepAlpha"/>
        <w:spacing w:line="360" w:lineRule="auto"/>
      </w:pPr>
      <w:r>
        <w:t xml:space="preserve">Cliquez sur l'interface </w:t>
      </w:r>
      <w:r>
        <w:rPr>
          <w:b/>
        </w:rPr>
        <w:t>3G/4G Cell1</w:t>
      </w:r>
      <w:r>
        <w:t xml:space="preserve"> . Activez une case à cocher dans la case étiquette </w:t>
      </w:r>
      <w:r w:rsidRPr="00DE6A3E">
        <w:rPr>
          <w:b/>
        </w:rPr>
        <w:t>On</w:t>
      </w:r>
      <w:r>
        <w:t xml:space="preserve"> à côté de la case Port Status. En quelques secondes, la connexion cellulaire devrait apparaître.</w:t>
      </w:r>
    </w:p>
    <w:p w:rsidR="001741B6" w:rsidRDefault="001741B6" w:rsidP="002B4D58">
      <w:pPr>
        <w:pStyle w:val="SubStepAlpha"/>
        <w:spacing w:line="360" w:lineRule="auto"/>
      </w:pPr>
      <w:r>
        <w:t>Répétez le processus de vérification de l'accès Web.</w:t>
      </w:r>
    </w:p>
    <w:p w:rsidR="001741B6" w:rsidRDefault="001741B6" w:rsidP="002B4D58">
      <w:pPr>
        <w:pStyle w:val="BodyTextL25"/>
        <w:spacing w:line="360" w:lineRule="auto"/>
      </w:pPr>
      <w:r>
        <w:rPr>
          <w:b/>
        </w:rPr>
        <w:t>Remarque</w:t>
      </w:r>
      <w:r w:rsidRPr="00DE5F73">
        <w:t>: Vous ne devriez pas avoir à la fois l'interface sans fil 0 et les interfaces 3G/4G Cell1 actives en même temps. Cela peut causer de la confusion sur l'appareil lorsque vous tentez de vous connecter à certaines ressources.</w:t>
      </w:r>
    </w:p>
    <w:p w:rsidR="001741B6" w:rsidRDefault="006A6403" w:rsidP="002B4D58">
      <w:pPr>
        <w:pStyle w:val="Heading3"/>
        <w:spacing w:line="360" w:lineRule="auto"/>
      </w:pPr>
      <w:r>
        <w:t>Vérifiez la connectivité des autres PC.</w:t>
      </w:r>
    </w:p>
    <w:p w:rsidR="001741B6" w:rsidRPr="0077494D" w:rsidRDefault="001741B6" w:rsidP="002B4D58">
      <w:pPr>
        <w:pStyle w:val="BodyTextL25"/>
        <w:spacing w:line="360" w:lineRule="auto"/>
      </w:pPr>
      <w:r>
        <w:t>Tous les PC devraient être connectés au site Web et les uns aux autres. Vous apprendrez à utiliser les tests de connectivité dans de nombreux travaux pratiques.</w:t>
      </w:r>
    </w:p>
    <w:p w:rsidR="00C162C0" w:rsidRPr="004E3344" w:rsidRDefault="00A35DFA" w:rsidP="002B4D58">
      <w:pPr>
        <w:pStyle w:val="ConfigWindow"/>
        <w:spacing w:line="360" w:lineRule="auto"/>
        <w:rPr>
          <w:rStyle w:val="DevConfigGray"/>
          <w:rFonts w:ascii="Arial" w:hAnsi="Arial"/>
          <w:color w:val="8064A2" w:themeColor="accent4"/>
          <w:shd w:val="clear" w:color="auto" w:fill="auto"/>
        </w:rPr>
      </w:pPr>
      <w:r>
        <w:t>Fin du document</w:t>
      </w:r>
      <w:bookmarkEnd w:id="0"/>
    </w:p>
    <w:sectPr w:rsidR="00C162C0" w:rsidRPr="004E3344"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0BD" w:rsidRDefault="00BD40BD" w:rsidP="00710659">
      <w:pPr>
        <w:spacing w:after="0" w:line="240" w:lineRule="auto"/>
      </w:pPr>
      <w:r>
        <w:separator/>
      </w:r>
    </w:p>
    <w:p w:rsidR="00BD40BD" w:rsidRDefault="00BD40BD"/>
  </w:endnote>
  <w:endnote w:type="continuationSeparator" w:id="0">
    <w:p w:rsidR="00BD40BD" w:rsidRDefault="00BD40BD" w:rsidP="00710659">
      <w:pPr>
        <w:spacing w:after="0" w:line="240" w:lineRule="auto"/>
      </w:pPr>
      <w:r>
        <w:continuationSeparator/>
      </w:r>
    </w:p>
    <w:p w:rsidR="00BD40BD" w:rsidRDefault="00BD40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314" w:rsidRPr="00CE7392" w:rsidRDefault="008E00D5" w:rsidP="00CE7392">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"aaaa"  \* MERGEFORMAT </w:instrText>
    </w:r>
    <w:r>
      <w:fldChar w:fldCharType="separate"/>
    </w:r>
    <w:r w:rsidR="00EB61B3">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B61B3">
      <w:rPr>
        <w:b/>
        <w:noProof/>
        <w:szCs w:val="16"/>
      </w:rPr>
      <w:t>6</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EB61B3">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314" w:rsidRPr="004C59D0" w:rsidRDefault="00882B63" w:rsidP="004C59D0">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rsidR="007E6402">
      <w:fldChar w:fldCharType="begin"/>
    </w:r>
    <w:r w:rsidR="007E6402">
      <w:instrText xml:space="preserve"> SAVEDATE  \@ "aaaa"  \* MERGEFORMAT </w:instrText>
    </w:r>
    <w:r w:rsidR="007E6402">
      <w:fldChar w:fldCharType="separate"/>
    </w:r>
    <w:r w:rsidR="00EB61B3">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B61B3">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EB61B3">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0BD" w:rsidRDefault="00BD40BD" w:rsidP="00710659">
      <w:pPr>
        <w:spacing w:after="0" w:line="240" w:lineRule="auto"/>
      </w:pPr>
      <w:r>
        <w:separator/>
      </w:r>
    </w:p>
    <w:p w:rsidR="00BD40BD" w:rsidRDefault="00BD40BD"/>
  </w:footnote>
  <w:footnote w:type="continuationSeparator" w:id="0">
    <w:p w:rsidR="00BD40BD" w:rsidRDefault="00BD40BD" w:rsidP="00710659">
      <w:pPr>
        <w:spacing w:after="0" w:line="240" w:lineRule="auto"/>
      </w:pPr>
      <w:r>
        <w:continuationSeparator/>
      </w:r>
    </w:p>
    <w:p w:rsidR="00BD40BD" w:rsidRDefault="00BD40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1741B6" w:rsidP="008402F2">
        <w:pPr>
          <w:pStyle w:val="PageHead"/>
        </w:pPr>
        <w:r>
          <w:t>Packet Tracer - Connecter la couche physique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5A6A050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392748EC"/>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AB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88B"/>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B4D58"/>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952"/>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31B"/>
    <w:rsid w:val="00997E71"/>
    <w:rsid w:val="009A0B2F"/>
    <w:rsid w:val="009A1CF4"/>
    <w:rsid w:val="009A37D7"/>
    <w:rsid w:val="009A3F2B"/>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4314"/>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40BD"/>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1B3"/>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741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741B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8283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0288B"/>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8283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0A0AB4"/>
    <w:rPr>
      <w:b/>
      <w:sz w:val="32"/>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741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741B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8283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0288B"/>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8283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0A0AB4"/>
    <w:rPr>
      <w:b/>
      <w:sz w:val="32"/>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FFA"/>
    <w:rsid w:val="002970C5"/>
    <w:rsid w:val="002F2FFA"/>
    <w:rsid w:val="00707BCC"/>
    <w:rsid w:val="00E04EEF"/>
    <w:rsid w:val="00E11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6ED15A-AE81-4D57-A001-D35C48C4E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6</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Packet Tracer - Connecter la couche physique</vt:lpstr>
    </vt:vector>
  </TitlesOfParts>
  <Company>Cisco Systems, Inc.</Company>
  <LinksUpToDate>false</LinksUpToDate>
  <CharactersWithSpaces>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Connecter la couche physique</dc:title>
  <dc:creator>SP</dc:creator>
  <dc:description>2019</dc:description>
  <cp:lastModifiedBy>Rasha Ismail</cp:lastModifiedBy>
  <cp:revision>5</cp:revision>
  <cp:lastPrinted>2020-06-01T12:46:00Z</cp:lastPrinted>
  <dcterms:created xsi:type="dcterms:W3CDTF">2020-06-01T12:44:00Z</dcterms:created>
  <dcterms:modified xsi:type="dcterms:W3CDTF">2020-06-01T12:46:00Z</dcterms:modified>
</cp:coreProperties>
</file>