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49982" w14:textId="100F5B8B" w:rsidR="004D36D7" w:rsidRPr="00FD4A68" w:rsidRDefault="00C04D34" w:rsidP="00B47940">
      <w:pPr>
        <w:pStyle w:val="Title"/>
        <w:rPr>
          <w:rStyle w:val="LabTitleInstVersred"/>
          <w:b/>
          <w:color w:val="auto"/>
        </w:rPr>
      </w:pPr>
      <w:sdt>
        <w:sdtPr>
          <w:rPr>
            <w:b w:val="0"/>
            <w:color w:val="EE0000"/>
          </w:rPr>
          <w:alias w:val="Titr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5472D">
            <w:t>Packet Tracer - Concevoir et mettre en œuvre un système d'adressage VLSM - Mode Physique</w:t>
          </w:r>
        </w:sdtContent>
      </w:sdt>
      <w:r w:rsidR="00E5472D">
        <w:rPr>
          <w:rStyle w:val="LabTitleInstVersred"/>
        </w:rPr>
        <w:t xml:space="preserve"> </w:t>
      </w:r>
    </w:p>
    <w:p w14:paraId="12ACE9E2" w14:textId="77777777" w:rsidR="00A72A09" w:rsidRDefault="00A72A09" w:rsidP="00A72A09">
      <w:pPr>
        <w:pStyle w:val="Heading1"/>
      </w:pPr>
      <w:r>
        <w:t>Topologie</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t>Objectifs</w:t>
      </w:r>
    </w:p>
    <w:p w14:paraId="245A266C" w14:textId="77777777" w:rsidR="00A72A09" w:rsidRPr="004C0909" w:rsidRDefault="00A72A09" w:rsidP="00A72A09">
      <w:pPr>
        <w:pStyle w:val="BodyTextL25Bold"/>
      </w:pPr>
      <w:r>
        <w:t>Partie 1: Examiner les besoins du réseau</w:t>
      </w:r>
    </w:p>
    <w:p w14:paraId="3180CDB5" w14:textId="77777777" w:rsidR="00A72A09" w:rsidRDefault="00A72A09" w:rsidP="00A72A09">
      <w:pPr>
        <w:pStyle w:val="BodyTextL25Bold"/>
      </w:pPr>
      <w:r>
        <w:t>Partie 2: Concevoir le schéma d'adressage avec des VLSM</w:t>
      </w:r>
    </w:p>
    <w:p w14:paraId="29835E5B" w14:textId="480F1589" w:rsidR="00382E63" w:rsidRPr="004C0909" w:rsidRDefault="00A72A09" w:rsidP="00BF7B87">
      <w:pPr>
        <w:pStyle w:val="BodyTextL25Bold"/>
      </w:pPr>
      <w:r>
        <w:t>Partie 3: Câbler et configurer le réseau IPv4</w:t>
      </w:r>
    </w:p>
    <w:p w14:paraId="5091BD75" w14:textId="77777777" w:rsidR="00A72A09" w:rsidRPr="00C07FD9" w:rsidRDefault="00A72A09" w:rsidP="00A72A09">
      <w:pPr>
        <w:pStyle w:val="Heading1"/>
      </w:pPr>
      <w:r>
        <w:t>Contexte/scénario</w:t>
      </w:r>
    </w:p>
    <w:p w14:paraId="021E1DA1" w14:textId="2B071325" w:rsidR="00A72A09" w:rsidRDefault="00A72A09" w:rsidP="00A72A09">
      <w:pPr>
        <w:pStyle w:val="BodyTextL25"/>
      </w:pPr>
      <w:r>
        <w:t>Le masque de sous-réseau de longueur variable (VLSM) a été conçu pour éviter de gaspiller des adresses IP. Avec le VLSM, un réseau est divisé en sous-réseaux, puis redivisé en sous-réseaux. Ce processus peut être répété plusieurs fois afin de créer des sous-réseaux de tailles diverses, en fonction du nombre d'hôtes requis dans chaque sous-réseau. L'utilisation efficace du VLSM requiert la planification de l'adressage.</w:t>
      </w:r>
    </w:p>
    <w:p w14:paraId="58636115" w14:textId="4057EA40" w:rsidR="00A72A09" w:rsidRDefault="00A72A09" w:rsidP="00A72A09">
      <w:pPr>
        <w:pStyle w:val="BodyTextL25"/>
      </w:pPr>
      <w:r>
        <w:t>Dans cette activité PTPM, utilisez l'adresse réseau 192.168.33.128/25 pour développer un schéma d'adresses pour le réseau illustré dans le schéma de topologie. Utilisez VLSM pour répondre aux exigences d'adressage IPv4. Lorsque vous aurez conçu le schéma d'adressage avec des VLSM, vous configurerez les interfaces sur les routeurs à l'aide des informations d'adresse IP appropriées. Les futurs LANS du BR2 devront disposer des adresses allouées, mais aucune interface ne sera configurée pour ce moment.</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Examiner les besoins du réseau</w:t>
      </w:r>
    </w:p>
    <w:p w14:paraId="2AEEE4CE" w14:textId="532F1130" w:rsidR="00A72A09" w:rsidRDefault="00A72A09" w:rsidP="00021A85">
      <w:pPr>
        <w:pStyle w:val="BodyTextL25"/>
      </w:pPr>
      <w:r>
        <w:t>Dans cette partie, vous examinerez les besoins du réseau afin de développer un schéma d'adresse VLSM pour le réseau représenté sur le schéma de topologie en utilisant l'adresse réseau 192.168.33.128/25.</w:t>
      </w:r>
    </w:p>
    <w:p w14:paraId="29CC6BEF" w14:textId="77777777" w:rsidR="00A72A09" w:rsidRDefault="00A72A09" w:rsidP="000502E6">
      <w:pPr>
        <w:pStyle w:val="Heading3"/>
      </w:pPr>
      <w:r>
        <w:t>Déterminez le nombre d'adresses d'hôtes et de sous-réseaux disponibles.</w:t>
      </w:r>
    </w:p>
    <w:p w14:paraId="22557E8A" w14:textId="77777777" w:rsidR="00A72A09" w:rsidRPr="001C04B5" w:rsidRDefault="00A72A09" w:rsidP="00A72A09">
      <w:pPr>
        <w:pStyle w:val="Heading4"/>
      </w:pPr>
      <w:r>
        <w:t>Questions :</w:t>
      </w:r>
    </w:p>
    <w:p w14:paraId="44E433A2" w14:textId="77777777" w:rsidR="00A72A09" w:rsidRDefault="00A72A09" w:rsidP="00A72A09">
      <w:pPr>
        <w:pStyle w:val="BodyTextL25"/>
        <w:spacing w:before="0"/>
      </w:pPr>
      <w:r>
        <w:t>Combien d'adresses d'hôte sont disponibles dans un réseau /25?</w:t>
      </w:r>
    </w:p>
    <w:p w14:paraId="019DB897" w14:textId="77777777" w:rsidR="00A72A09" w:rsidRDefault="00A72A09" w:rsidP="00A72A09">
      <w:pPr>
        <w:pStyle w:val="AnswerLineL25"/>
      </w:pPr>
      <w:r>
        <w:t>Saisissez vos réponses ici</w:t>
      </w:r>
    </w:p>
    <w:p w14:paraId="34819A21" w14:textId="77777777" w:rsidR="00A72A09" w:rsidRDefault="00A72A09" w:rsidP="00A72A09">
      <w:pPr>
        <w:pStyle w:val="BodyTextL25"/>
      </w:pPr>
      <w:r>
        <w:t>Quel est le nombre total d'adresses d'hôte nécessaires dans le schéma de topologie?</w:t>
      </w:r>
    </w:p>
    <w:p w14:paraId="6B02B03A" w14:textId="77777777" w:rsidR="00A72A09" w:rsidRDefault="00A72A09" w:rsidP="00A72A09">
      <w:pPr>
        <w:pStyle w:val="AnswerLineL25"/>
      </w:pPr>
      <w:r>
        <w:t>Saisissez vos réponses ici</w:t>
      </w:r>
    </w:p>
    <w:p w14:paraId="77610948" w14:textId="77777777" w:rsidR="00A72A09" w:rsidRDefault="00A72A09" w:rsidP="00A72A09">
      <w:pPr>
        <w:pStyle w:val="BodyTextL25"/>
      </w:pPr>
      <w:r>
        <w:t>Combien de sous-réseaux sont nécessaires dans la topologie du réseau ?</w:t>
      </w:r>
    </w:p>
    <w:p w14:paraId="60AE03BE" w14:textId="77777777" w:rsidR="00A72A09" w:rsidRDefault="00A72A09" w:rsidP="00A72A09">
      <w:pPr>
        <w:pStyle w:val="AnswerLineL25"/>
      </w:pPr>
      <w:r>
        <w:t>Saisissez vos réponses ici</w:t>
      </w:r>
    </w:p>
    <w:p w14:paraId="3CD76B0E" w14:textId="77777777" w:rsidR="00A72A09" w:rsidRDefault="00A72A09" w:rsidP="00A72A09">
      <w:pPr>
        <w:pStyle w:val="Heading3"/>
      </w:pPr>
      <w:r>
        <w:t>Déterminez le sous-réseau le plus étendu.</w:t>
      </w:r>
    </w:p>
    <w:p w14:paraId="2F32D8F8" w14:textId="77777777" w:rsidR="00A72A09" w:rsidRPr="001C04B5" w:rsidRDefault="00A72A09" w:rsidP="00A72A09">
      <w:pPr>
        <w:pStyle w:val="Heading4"/>
      </w:pPr>
      <w:r>
        <w:t>Questions :</w:t>
      </w:r>
    </w:p>
    <w:p w14:paraId="4CBA769D" w14:textId="77777777" w:rsidR="00A72A09" w:rsidRDefault="00A72A09" w:rsidP="00A72A09">
      <w:pPr>
        <w:pStyle w:val="BodyTextL25"/>
        <w:spacing w:before="0"/>
      </w:pPr>
      <w:r>
        <w:t>Quelle est la description du sous-réseau (par exemple, réseau local BR1 ou liaison de réseau étendu BR1-HQ)?</w:t>
      </w:r>
    </w:p>
    <w:p w14:paraId="28653AAE" w14:textId="77777777" w:rsidR="00A72A09" w:rsidRDefault="00A72A09" w:rsidP="00A72A09">
      <w:pPr>
        <w:pStyle w:val="AnswerLineL25"/>
      </w:pPr>
      <w:r>
        <w:t>Saisissez vos réponses ici</w:t>
      </w:r>
    </w:p>
    <w:p w14:paraId="767720DE" w14:textId="77777777" w:rsidR="00A72A09" w:rsidRDefault="00A72A09" w:rsidP="00A72A09">
      <w:pPr>
        <w:pStyle w:val="BodyTextL25"/>
      </w:pPr>
      <w:r>
        <w:t>Combien d'adresses IP sont nécessaires dans le sous-réseau le plus étendu ?</w:t>
      </w:r>
    </w:p>
    <w:p w14:paraId="5334EA9F" w14:textId="77777777" w:rsidR="00A72A09" w:rsidRDefault="00A72A09" w:rsidP="00A72A09">
      <w:pPr>
        <w:pStyle w:val="AnswerLineL25"/>
      </w:pPr>
      <w:r>
        <w:t>Saisissez vos réponses ici</w:t>
      </w:r>
    </w:p>
    <w:p w14:paraId="6325079E" w14:textId="77777777" w:rsidR="00A72A09" w:rsidRDefault="00A72A09" w:rsidP="00A72A09">
      <w:pPr>
        <w:pStyle w:val="BodyTextL25"/>
      </w:pPr>
      <w:r>
        <w:t>Quel masque de sous-réseau peut prendre en charge autant d'adresses d'hôte ?</w:t>
      </w:r>
    </w:p>
    <w:p w14:paraId="1EA22379" w14:textId="77777777" w:rsidR="00A72A09" w:rsidRDefault="00A72A09" w:rsidP="00A72A09">
      <w:pPr>
        <w:pStyle w:val="AnswerLineL25"/>
      </w:pPr>
      <w:r>
        <w:t>Saisissez vos réponses ici</w:t>
      </w:r>
    </w:p>
    <w:p w14:paraId="6A520A9E" w14:textId="77777777" w:rsidR="00A72A09" w:rsidRDefault="00A72A09" w:rsidP="00A72A09">
      <w:pPr>
        <w:pStyle w:val="BodyTextL25"/>
      </w:pPr>
      <w:r>
        <w:t>Combien d'adresses d'hôte ce masque de sous-réseau prend-il en charge au total?</w:t>
      </w:r>
    </w:p>
    <w:p w14:paraId="686E4D6D" w14:textId="77777777" w:rsidR="00A72A09" w:rsidRDefault="00A72A09" w:rsidP="00A72A09">
      <w:pPr>
        <w:pStyle w:val="AnswerLineL25"/>
      </w:pPr>
      <w:r>
        <w:t>Saisissez vos réponses ici</w:t>
      </w:r>
    </w:p>
    <w:p w14:paraId="2D21BFF6" w14:textId="77777777" w:rsidR="00A72A09" w:rsidRDefault="00A72A09" w:rsidP="00A72A09">
      <w:pPr>
        <w:pStyle w:val="BodyTextL25"/>
      </w:pPr>
      <w:r>
        <w:t>Pouvez-vous segmenter l'adresse réseau 192.168.33.128/25 en sous-réseaux pour prendre en charge ce sous-réseau?</w:t>
      </w:r>
    </w:p>
    <w:p w14:paraId="02CE03BB" w14:textId="77777777" w:rsidR="00A72A09" w:rsidRDefault="00A72A09" w:rsidP="00A72A09">
      <w:pPr>
        <w:pStyle w:val="AnswerLineL25"/>
      </w:pPr>
      <w:r>
        <w:t>Saisissez vos réponses ici</w:t>
      </w:r>
    </w:p>
    <w:p w14:paraId="0F072A4B" w14:textId="77777777" w:rsidR="00A72A09" w:rsidRDefault="00A72A09" w:rsidP="00A72A09">
      <w:pPr>
        <w:pStyle w:val="BodyTextL25"/>
      </w:pPr>
      <w:r>
        <w:t>Quelles sont les adresses réseau qui découleraient de ce sous-réseau?</w:t>
      </w:r>
    </w:p>
    <w:p w14:paraId="20EE40D0" w14:textId="77777777" w:rsidR="00A72A09" w:rsidRDefault="00A72A09" w:rsidP="00A72A09">
      <w:pPr>
        <w:pStyle w:val="AnswerLineL25"/>
      </w:pPr>
      <w:r>
        <w:t>Saisissez vos réponses ici</w:t>
      </w:r>
    </w:p>
    <w:p w14:paraId="7D09B892" w14:textId="77777777" w:rsidR="00A72A09" w:rsidRPr="00F54ED7" w:rsidRDefault="00A72A09" w:rsidP="00A72A09">
      <w:pPr>
        <w:pStyle w:val="BodyTextL25"/>
      </w:pPr>
      <w:r>
        <w:t>Utilisez la première adresse réseau de ce sous-réseau.</w:t>
      </w:r>
    </w:p>
    <w:p w14:paraId="78FAA768" w14:textId="77777777" w:rsidR="00A72A09" w:rsidRDefault="00A72A09" w:rsidP="00A72A09">
      <w:pPr>
        <w:pStyle w:val="Heading3"/>
      </w:pPr>
      <w:r>
        <w:t>Déterminez le deuxième sous-réseau le plus étendu.</w:t>
      </w:r>
    </w:p>
    <w:p w14:paraId="42F5300D" w14:textId="77777777" w:rsidR="00A72A09" w:rsidRPr="00EF6C33" w:rsidRDefault="00A72A09" w:rsidP="00A72A09">
      <w:pPr>
        <w:pStyle w:val="Heading4"/>
      </w:pPr>
      <w:r>
        <w:t>Questions :</w:t>
      </w:r>
    </w:p>
    <w:p w14:paraId="53413285" w14:textId="77777777" w:rsidR="00A72A09" w:rsidRDefault="00A72A09" w:rsidP="00A72A09">
      <w:pPr>
        <w:pStyle w:val="BodyTextL25"/>
        <w:spacing w:before="0"/>
      </w:pPr>
      <w:r>
        <w:t>Quelle est la description du sous-réseau?</w:t>
      </w:r>
    </w:p>
    <w:p w14:paraId="073C0351" w14:textId="77777777" w:rsidR="00A72A09" w:rsidRDefault="00A72A09" w:rsidP="00A72A09">
      <w:pPr>
        <w:pStyle w:val="AnswerLineL25"/>
      </w:pPr>
      <w:r>
        <w:t>Saisissez vos réponses ici</w:t>
      </w:r>
    </w:p>
    <w:p w14:paraId="5E81EF3E" w14:textId="77777777" w:rsidR="00A72A09" w:rsidRDefault="00A72A09" w:rsidP="00A72A09">
      <w:pPr>
        <w:pStyle w:val="BodyTextL25"/>
      </w:pPr>
      <w:r>
        <w:t>Combien d'adresses IP sont nécessaires dans le deuxième sous-réseau le plus étendu?</w:t>
      </w:r>
    </w:p>
    <w:p w14:paraId="39C3F4D1" w14:textId="77777777" w:rsidR="00A72A09" w:rsidRDefault="00A72A09" w:rsidP="00A72A09">
      <w:pPr>
        <w:pStyle w:val="AnswerLineL25"/>
      </w:pPr>
      <w:r>
        <w:t>Saisissez vos réponses ici</w:t>
      </w:r>
    </w:p>
    <w:p w14:paraId="185A5D9D" w14:textId="77777777" w:rsidR="00A72A09" w:rsidRDefault="00A72A09" w:rsidP="00A72A09">
      <w:pPr>
        <w:pStyle w:val="BodyTextL25"/>
      </w:pPr>
      <w:r>
        <w:t>Quel masque de sous-réseau peut prendre en charge autant d'adresses d'hôte ?</w:t>
      </w:r>
    </w:p>
    <w:p w14:paraId="5DC61185" w14:textId="77777777" w:rsidR="00A72A09" w:rsidRDefault="00A72A09" w:rsidP="00A72A09">
      <w:pPr>
        <w:pStyle w:val="AnswerLineL25"/>
      </w:pPr>
      <w:r>
        <w:t>Saisissez vos réponses ici</w:t>
      </w:r>
    </w:p>
    <w:p w14:paraId="62115F48" w14:textId="77777777" w:rsidR="00A72A09" w:rsidRDefault="00A72A09" w:rsidP="00AB273F">
      <w:pPr>
        <w:pStyle w:val="BodyTextL25"/>
        <w:keepNext/>
      </w:pPr>
      <w:r>
        <w:t>Combien d'adresses d'hôte ce masque de sous-réseau prend-il en charge au total?</w:t>
      </w:r>
    </w:p>
    <w:p w14:paraId="4F813B13" w14:textId="77777777" w:rsidR="00A72A09" w:rsidRDefault="00A72A09" w:rsidP="00A72A09">
      <w:pPr>
        <w:pStyle w:val="AnswerLineL25"/>
      </w:pPr>
      <w:r>
        <w:t>Saisissez vos réponses ici</w:t>
      </w:r>
    </w:p>
    <w:p w14:paraId="20FE48CA" w14:textId="77777777" w:rsidR="00A72A09" w:rsidRDefault="00A72A09" w:rsidP="00A72A09">
      <w:pPr>
        <w:pStyle w:val="BodyTextL25"/>
      </w:pPr>
      <w:r>
        <w:t>Pouvez-vous segmenter le sous-réseau restant et continuer à prendre en charge ce sous-réseau ?</w:t>
      </w:r>
    </w:p>
    <w:p w14:paraId="563B2CEC" w14:textId="77777777" w:rsidR="00A72A09" w:rsidRDefault="00A72A09" w:rsidP="00A72A09">
      <w:pPr>
        <w:pStyle w:val="AnswerLineL25"/>
      </w:pPr>
      <w:r>
        <w:t>Saisissez vos réponses ici</w:t>
      </w:r>
    </w:p>
    <w:p w14:paraId="5BF05E01" w14:textId="77777777" w:rsidR="00A72A09" w:rsidRDefault="00A72A09" w:rsidP="00A72A09">
      <w:pPr>
        <w:pStyle w:val="BodyTextL25"/>
      </w:pPr>
      <w:r>
        <w:t>Quelles sont les adresses réseau qui découleraient de ce sous-réseau?</w:t>
      </w:r>
    </w:p>
    <w:p w14:paraId="2F53308B" w14:textId="77777777" w:rsidR="00A72A09" w:rsidRDefault="00A72A09" w:rsidP="00A72A09">
      <w:pPr>
        <w:pStyle w:val="AnswerLineL25"/>
      </w:pPr>
      <w:r>
        <w:t>Saisissez vos réponses ici</w:t>
      </w:r>
    </w:p>
    <w:p w14:paraId="5813049D" w14:textId="77777777" w:rsidR="00A72A09" w:rsidRPr="00F54ED7" w:rsidRDefault="00A72A09" w:rsidP="00A72A09">
      <w:pPr>
        <w:pStyle w:val="BodyTextL25"/>
      </w:pPr>
      <w:r>
        <w:t>Utilisez la première adresse réseau de ce sous-réseau.</w:t>
      </w:r>
    </w:p>
    <w:p w14:paraId="6CA4D698" w14:textId="77777777" w:rsidR="00A72A09" w:rsidRDefault="00A72A09" w:rsidP="00A72A09">
      <w:pPr>
        <w:pStyle w:val="Heading3"/>
      </w:pPr>
      <w:r>
        <w:t>Déterminez le sous-réseau le plus étendu.</w:t>
      </w:r>
    </w:p>
    <w:p w14:paraId="0AC98413" w14:textId="77777777" w:rsidR="00A72A09" w:rsidRPr="00EF6C33" w:rsidRDefault="00A72A09" w:rsidP="00A72A09">
      <w:pPr>
        <w:pStyle w:val="Heading4"/>
      </w:pPr>
      <w:r>
        <w:t>Questions :</w:t>
      </w:r>
    </w:p>
    <w:p w14:paraId="6FDC944E" w14:textId="77777777" w:rsidR="00A72A09" w:rsidRDefault="00A72A09" w:rsidP="00A72A09">
      <w:pPr>
        <w:pStyle w:val="BodyTextL25"/>
        <w:spacing w:before="0"/>
      </w:pPr>
      <w:r>
        <w:t>Quelle est la description du sous-réseau?</w:t>
      </w:r>
    </w:p>
    <w:p w14:paraId="7C327882" w14:textId="77777777" w:rsidR="00A72A09" w:rsidRDefault="00A72A09" w:rsidP="00A72A09">
      <w:pPr>
        <w:pStyle w:val="AnswerLineL25"/>
      </w:pPr>
      <w:r>
        <w:t>Saisissez vos réponses ici</w:t>
      </w:r>
    </w:p>
    <w:p w14:paraId="1305DB82" w14:textId="77777777" w:rsidR="00A72A09" w:rsidRDefault="00A72A09" w:rsidP="00A72A09">
      <w:pPr>
        <w:pStyle w:val="BodyTextL25"/>
      </w:pPr>
      <w:r>
        <w:t>Combien d'adresses IP sont nécessaires dans le plus grand sous-réseau suivant?</w:t>
      </w:r>
    </w:p>
    <w:p w14:paraId="62C2CCE9" w14:textId="77777777" w:rsidR="00A72A09" w:rsidRDefault="00A72A09" w:rsidP="00A72A09">
      <w:pPr>
        <w:pStyle w:val="AnswerLineL25"/>
      </w:pPr>
      <w:r>
        <w:t>Saisissez vos réponses ici</w:t>
      </w:r>
    </w:p>
    <w:p w14:paraId="25EB5B02" w14:textId="77777777" w:rsidR="00A72A09" w:rsidRDefault="00A72A09" w:rsidP="00A72A09">
      <w:pPr>
        <w:pStyle w:val="BodyTextL25"/>
      </w:pPr>
      <w:r>
        <w:t>Quel masque de sous-réseau peut prendre en charge autant d'adresses d'hôte ?</w:t>
      </w:r>
    </w:p>
    <w:p w14:paraId="510F2947" w14:textId="77777777" w:rsidR="00A72A09" w:rsidRDefault="00A72A09" w:rsidP="00A72A09">
      <w:pPr>
        <w:pStyle w:val="AnswerLineL25"/>
      </w:pPr>
      <w:r>
        <w:t>Saisissez vos réponses ici</w:t>
      </w:r>
    </w:p>
    <w:p w14:paraId="5C64D2A7" w14:textId="77777777" w:rsidR="00A72A09" w:rsidRDefault="00A72A09" w:rsidP="00A72A09">
      <w:pPr>
        <w:pStyle w:val="BodyTextL25"/>
      </w:pPr>
      <w:r>
        <w:t>Combien d'adresses d'hôte ce masque de sous-réseau prend-il en charge au total?</w:t>
      </w:r>
    </w:p>
    <w:p w14:paraId="22F22E2E" w14:textId="77777777" w:rsidR="00A72A09" w:rsidRDefault="00A72A09" w:rsidP="00A72A09">
      <w:pPr>
        <w:pStyle w:val="AnswerLineL25"/>
      </w:pPr>
      <w:r>
        <w:t>Saisissez vos réponses ici</w:t>
      </w:r>
    </w:p>
    <w:p w14:paraId="6BD22B96" w14:textId="77777777" w:rsidR="00A72A09" w:rsidRDefault="00A72A09" w:rsidP="00A72A09">
      <w:pPr>
        <w:pStyle w:val="BodyTextL25"/>
      </w:pPr>
      <w:r>
        <w:t>Pouvez-vous segmenter le sous-réseau restant et continuer à prendre en charge ce sous-réseau ?</w:t>
      </w:r>
    </w:p>
    <w:p w14:paraId="78DEFA12" w14:textId="77777777" w:rsidR="00A72A09" w:rsidRDefault="00A72A09" w:rsidP="00A72A09">
      <w:pPr>
        <w:pStyle w:val="AnswerLineL25"/>
      </w:pPr>
      <w:r>
        <w:t>Saisissez vos réponses ici</w:t>
      </w:r>
    </w:p>
    <w:p w14:paraId="50B675B7" w14:textId="77777777" w:rsidR="00A72A09" w:rsidRDefault="00A72A09" w:rsidP="00A72A09">
      <w:pPr>
        <w:pStyle w:val="BodyTextL25"/>
      </w:pPr>
      <w:r>
        <w:t>Quelles sont les adresses réseau qui découleraient de ce sous-réseau?</w:t>
      </w:r>
    </w:p>
    <w:p w14:paraId="02CEE046" w14:textId="77777777" w:rsidR="00A72A09" w:rsidRDefault="00A72A09" w:rsidP="00A72A09">
      <w:pPr>
        <w:pStyle w:val="AnswerLineL25"/>
      </w:pPr>
      <w:r>
        <w:t>Saisissez vos réponses ici</w:t>
      </w:r>
    </w:p>
    <w:p w14:paraId="751C53D9" w14:textId="77777777" w:rsidR="00A72A09" w:rsidRDefault="00A72A09" w:rsidP="00A72A09">
      <w:pPr>
        <w:pStyle w:val="BodyTextL25"/>
      </w:pPr>
      <w:r>
        <w:t>Utilisez la première adresse réseau de ce sous-réseau.</w:t>
      </w:r>
    </w:p>
    <w:p w14:paraId="5AC99AB9" w14:textId="77777777" w:rsidR="00A72A09" w:rsidRDefault="00A72A09" w:rsidP="00A72A09">
      <w:pPr>
        <w:pStyle w:val="BodyTextL25"/>
      </w:pPr>
      <w:r>
        <w:t>Utilisez la deuxième adresse réseau pour le réseau CCTV.</w:t>
      </w:r>
    </w:p>
    <w:p w14:paraId="0341A4D2" w14:textId="77777777" w:rsidR="00A72A09" w:rsidRPr="00F54ED7" w:rsidRDefault="00A72A09" w:rsidP="00A72A09">
      <w:pPr>
        <w:pStyle w:val="BodyTextL25"/>
      </w:pPr>
      <w:r>
        <w:t>Utilisez la troisième adresse réseau pour le réseau local CVCA C2.</w:t>
      </w:r>
    </w:p>
    <w:p w14:paraId="085CB833" w14:textId="77777777" w:rsidR="00A72A09" w:rsidRDefault="00A72A09" w:rsidP="00A72A09">
      <w:pPr>
        <w:pStyle w:val="Heading3"/>
      </w:pPr>
      <w:r>
        <w:t>Déterminez le sous-réseau le plus étendu.</w:t>
      </w:r>
    </w:p>
    <w:p w14:paraId="681340F0" w14:textId="77777777" w:rsidR="00A72A09" w:rsidRPr="00EF6C33" w:rsidRDefault="00A72A09" w:rsidP="00A72A09">
      <w:pPr>
        <w:pStyle w:val="Heading4"/>
      </w:pPr>
      <w:r>
        <w:t>Questions :</w:t>
      </w:r>
    </w:p>
    <w:p w14:paraId="45AF21CD" w14:textId="77777777" w:rsidR="00A72A09" w:rsidRDefault="00A72A09" w:rsidP="00A72A09">
      <w:pPr>
        <w:pStyle w:val="BodyTextL25"/>
        <w:spacing w:before="0"/>
      </w:pPr>
      <w:r>
        <w:t>Quelle est la description du sous-réseau?</w:t>
      </w:r>
    </w:p>
    <w:p w14:paraId="6AB0923B" w14:textId="77777777" w:rsidR="00A72A09" w:rsidRDefault="00A72A09" w:rsidP="00A72A09">
      <w:pPr>
        <w:pStyle w:val="AnswerLineL25"/>
      </w:pPr>
      <w:r>
        <w:t>Saisissez vos réponses ici</w:t>
      </w:r>
    </w:p>
    <w:p w14:paraId="3DAD446C" w14:textId="77777777" w:rsidR="00A72A09" w:rsidRDefault="00A72A09" w:rsidP="00A72A09">
      <w:pPr>
        <w:pStyle w:val="BodyTextL25"/>
      </w:pPr>
      <w:r>
        <w:t>Combien d'adresses IP sont nécessaires dans le plus grand sous-réseau suivant?</w:t>
      </w:r>
    </w:p>
    <w:p w14:paraId="3B26C012" w14:textId="77777777" w:rsidR="00A72A09" w:rsidRDefault="00A72A09" w:rsidP="00A72A09">
      <w:pPr>
        <w:pStyle w:val="AnswerLineL25"/>
      </w:pPr>
      <w:r>
        <w:t>Saisissez vos réponses ici</w:t>
      </w:r>
    </w:p>
    <w:p w14:paraId="0C03936C" w14:textId="77777777" w:rsidR="00A72A09" w:rsidRDefault="00A72A09" w:rsidP="00A72A09">
      <w:pPr>
        <w:pStyle w:val="BodyTextL25"/>
      </w:pPr>
      <w:r>
        <w:t>Quel masque de sous-réseau peut prendre en charge autant d'adresses d'hôte ?</w:t>
      </w:r>
    </w:p>
    <w:p w14:paraId="003B4D16" w14:textId="77777777" w:rsidR="00A72A09" w:rsidRDefault="00A72A09" w:rsidP="00A72A09">
      <w:pPr>
        <w:pStyle w:val="AnswerLineL25"/>
      </w:pPr>
      <w:r>
        <w:t>Saisissez vos réponses ici</w:t>
      </w:r>
    </w:p>
    <w:p w14:paraId="38F767DB" w14:textId="77777777" w:rsidR="00A72A09" w:rsidRDefault="00A72A09" w:rsidP="00A72A09">
      <w:pPr>
        <w:pStyle w:val="BodyTextL25"/>
      </w:pPr>
      <w:r>
        <w:t>Combien d'adresses d'hôte ce masque de sous-réseau prend-il en charge au total?</w:t>
      </w:r>
    </w:p>
    <w:p w14:paraId="065803AB" w14:textId="77777777" w:rsidR="00A72A09" w:rsidRDefault="00A72A09" w:rsidP="00A72A09">
      <w:pPr>
        <w:pStyle w:val="AnswerLineL25"/>
      </w:pPr>
      <w:r>
        <w:t>Saisissez vos réponses ici</w:t>
      </w:r>
    </w:p>
    <w:p w14:paraId="5CDE084B" w14:textId="77777777" w:rsidR="00A72A09" w:rsidRDefault="00A72A09" w:rsidP="00A72A09">
      <w:pPr>
        <w:pStyle w:val="BodyTextL25"/>
      </w:pPr>
      <w:r>
        <w:t>Pouvez-vous segmenter le sous-réseau restant et continuer à prendre en charge ce sous-réseau ?</w:t>
      </w:r>
    </w:p>
    <w:p w14:paraId="4CF108FA" w14:textId="77777777" w:rsidR="00A72A09" w:rsidRDefault="00A72A09" w:rsidP="00A72A09">
      <w:pPr>
        <w:pStyle w:val="AnswerLineL25"/>
      </w:pPr>
      <w:r>
        <w:t>Saisissez vos réponses ici</w:t>
      </w:r>
    </w:p>
    <w:p w14:paraId="4718ACB7" w14:textId="77777777" w:rsidR="00A72A09" w:rsidRDefault="00A72A09" w:rsidP="00A72A09">
      <w:pPr>
        <w:pStyle w:val="BodyTextL25"/>
      </w:pPr>
      <w:r>
        <w:t>Quelles sont les adresses réseau qui découleraient de ce sous-réseau?</w:t>
      </w:r>
    </w:p>
    <w:p w14:paraId="18A6C1CC" w14:textId="77777777" w:rsidR="00A72A09" w:rsidRDefault="00A72A09" w:rsidP="00A72A09">
      <w:pPr>
        <w:pStyle w:val="AnswerLineL25"/>
      </w:pPr>
      <w:r>
        <w:t>Saisissez vos réponses ici</w:t>
      </w:r>
    </w:p>
    <w:p w14:paraId="5F7AC405" w14:textId="77777777" w:rsidR="00A72A09" w:rsidRPr="00F54ED7" w:rsidRDefault="00A72A09" w:rsidP="00A72A09">
      <w:pPr>
        <w:pStyle w:val="BodyTextL25"/>
      </w:pPr>
      <w:r>
        <w:t>Utilisez la première adresse réseau de ce sous-réseau.</w:t>
      </w:r>
    </w:p>
    <w:p w14:paraId="03BEE5C9" w14:textId="3BE9CB91" w:rsidR="00A72A09" w:rsidRDefault="00A72A09" w:rsidP="00A72A09">
      <w:pPr>
        <w:pStyle w:val="Heading2"/>
      </w:pPr>
      <w:r>
        <w:t>Concevoir le schéma d'adresses VLSM</w:t>
      </w:r>
    </w:p>
    <w:p w14:paraId="133355B1" w14:textId="35C0BFC9" w:rsidR="00FD23AD" w:rsidRPr="00FD23AD" w:rsidRDefault="00FD23AD" w:rsidP="00FD23AD">
      <w:pPr>
        <w:pStyle w:val="BodyTextL25"/>
      </w:pPr>
      <w:r>
        <w:t>Dans cette partie, vous allez documenter le schéma d'adressage VLSM.</w:t>
      </w:r>
    </w:p>
    <w:p w14:paraId="4D820E0F" w14:textId="77777777" w:rsidR="00A72A09" w:rsidRDefault="00A72A09" w:rsidP="00A72A09">
      <w:pPr>
        <w:pStyle w:val="Heading3"/>
      </w:pPr>
      <w:r>
        <w:t>Calculez les informations de sous-réseau.</w:t>
      </w:r>
    </w:p>
    <w:p w14:paraId="11623E94" w14:textId="77777777" w:rsidR="00A72A09" w:rsidRDefault="00A72A09" w:rsidP="00A72A09">
      <w:pPr>
        <w:pStyle w:val="BodyTextL25"/>
      </w:pPr>
      <w:r>
        <w:t>Utilisez les informations que vous avez obtenues dans la première partie pour compléter le tableau suivant.</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contient toutes les informations nécessaires pour déterminer l'adresse réseau/ CIDR, la première adresse d'hôte, et la description du sous-réseau basée sur l'adresse de diffusion et le nombre d'hôtes nécessaires.  Saisissiez vos réponses dans les cellules vides."/>
      </w:tblPr>
      <w:tblGrid>
        <w:gridCol w:w="2541"/>
        <w:gridCol w:w="1635"/>
        <w:gridCol w:w="2089"/>
        <w:gridCol w:w="1873"/>
        <w:gridCol w:w="1942"/>
      </w:tblGrid>
      <w:tr w:rsidR="00A72A09" w14:paraId="620DB401" w14:textId="77777777" w:rsidTr="00DB312A">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t>Description du sous-réseau</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t>Nombre d'hôtes nécessaires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t>Adresse réseau/CIDR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t>Première adresse d’hôte</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t>Adresse de diffusion</w:t>
            </w:r>
          </w:p>
        </w:tc>
      </w:tr>
      <w:tr w:rsidR="00A72A09" w:rsidDel="00615849" w14:paraId="23148BB5" w14:textId="77777777" w:rsidTr="00DB312A">
        <w:trPr>
          <w:cantSplit/>
          <w:jc w:val="center"/>
        </w:trPr>
        <w:tc>
          <w:tcPr>
            <w:tcW w:w="2517" w:type="dxa"/>
            <w:vAlign w:val="bottom"/>
          </w:tcPr>
          <w:p w14:paraId="42BF66C0" w14:textId="77777777" w:rsidR="00A72A09" w:rsidRPr="00CC60E2" w:rsidDel="00615849" w:rsidRDefault="00A72A09" w:rsidP="00A72A09">
            <w:pPr>
              <w:pStyle w:val="TableText"/>
              <w:rPr>
                <w:rStyle w:val="DnT"/>
              </w:rPr>
            </w:pPr>
            <w:r>
              <w:rPr>
                <w:rStyle w:val="DnT"/>
              </w:rPr>
              <w:t>BR1 LAN</w:t>
            </w:r>
          </w:p>
        </w:tc>
        <w:tc>
          <w:tcPr>
            <w:tcW w:w="1620" w:type="dxa"/>
            <w:vAlign w:val="bottom"/>
          </w:tcPr>
          <w:p w14:paraId="43D5AC2A" w14:textId="77777777" w:rsidR="00A72A09" w:rsidDel="00615849" w:rsidRDefault="00A72A09" w:rsidP="00A72A09">
            <w:pPr>
              <w:pStyle w:val="TableText"/>
            </w:pPr>
            <w:r>
              <w:t>40</w:t>
            </w:r>
          </w:p>
        </w:tc>
        <w:tc>
          <w:tcPr>
            <w:tcW w:w="2070" w:type="dxa"/>
            <w:vAlign w:val="bottom"/>
          </w:tcPr>
          <w:p w14:paraId="773AADFB" w14:textId="39676104" w:rsidR="00A72A09" w:rsidRPr="00D6274C" w:rsidDel="00615849" w:rsidRDefault="00A72A09" w:rsidP="00A72A09">
            <w:pPr>
              <w:pStyle w:val="TableAnswer"/>
              <w:rPr>
                <w:rStyle w:val="AnswerGray"/>
              </w:rPr>
            </w:pPr>
          </w:p>
        </w:tc>
        <w:tc>
          <w:tcPr>
            <w:tcW w:w="1856" w:type="dxa"/>
            <w:vAlign w:val="bottom"/>
          </w:tcPr>
          <w:p w14:paraId="21317783" w14:textId="4BAFFC1A" w:rsidR="00A72A09" w:rsidRPr="00D6274C" w:rsidDel="00615849" w:rsidRDefault="00A72A09" w:rsidP="00A72A09">
            <w:pPr>
              <w:pStyle w:val="TableAnswer"/>
              <w:rPr>
                <w:rStyle w:val="AnswerGray"/>
              </w:rPr>
            </w:pPr>
          </w:p>
        </w:tc>
        <w:tc>
          <w:tcPr>
            <w:tcW w:w="1924" w:type="dxa"/>
            <w:vAlign w:val="bottom"/>
          </w:tcPr>
          <w:p w14:paraId="01C2A3DA" w14:textId="04F52598" w:rsidR="00A72A09" w:rsidRPr="00D6274C" w:rsidDel="00615849" w:rsidRDefault="00A72A09" w:rsidP="00A72A09">
            <w:pPr>
              <w:pStyle w:val="TableAnswer"/>
              <w:rPr>
                <w:rStyle w:val="AnswerGray"/>
              </w:rPr>
            </w:pPr>
          </w:p>
        </w:tc>
      </w:tr>
      <w:tr w:rsidR="00A72A09" w:rsidDel="00615849" w14:paraId="25E7D7C9" w14:textId="77777777" w:rsidTr="00DB312A">
        <w:trPr>
          <w:cantSplit/>
          <w:jc w:val="center"/>
        </w:trPr>
        <w:tc>
          <w:tcPr>
            <w:tcW w:w="2517" w:type="dxa"/>
            <w:vAlign w:val="bottom"/>
          </w:tcPr>
          <w:p w14:paraId="66406A5B" w14:textId="77777777" w:rsidR="00A72A09" w:rsidRPr="00CC60E2" w:rsidRDefault="00A72A09" w:rsidP="00A72A09">
            <w:pPr>
              <w:pStyle w:val="TableText"/>
              <w:rPr>
                <w:rStyle w:val="DnT"/>
              </w:rPr>
            </w:pPr>
            <w:r>
              <w:rPr>
                <w:rStyle w:val="DnT"/>
              </w:rPr>
              <w:t>BR2 LAN</w:t>
            </w:r>
          </w:p>
        </w:tc>
        <w:tc>
          <w:tcPr>
            <w:tcW w:w="1620" w:type="dxa"/>
            <w:vAlign w:val="bottom"/>
          </w:tcPr>
          <w:p w14:paraId="503D2077" w14:textId="77777777" w:rsidR="00A72A09" w:rsidRDefault="00A72A09" w:rsidP="00A72A09">
            <w:pPr>
              <w:pStyle w:val="TableText"/>
            </w:pPr>
            <w:r>
              <w:t>25</w:t>
            </w:r>
          </w:p>
        </w:tc>
        <w:tc>
          <w:tcPr>
            <w:tcW w:w="2070" w:type="dxa"/>
            <w:vAlign w:val="bottom"/>
          </w:tcPr>
          <w:p w14:paraId="5413554A" w14:textId="5DA096D4" w:rsidR="00A72A09" w:rsidRPr="00D6274C" w:rsidRDefault="00A72A09" w:rsidP="00A72A09">
            <w:pPr>
              <w:pStyle w:val="TableAnswer"/>
              <w:rPr>
                <w:rStyle w:val="AnswerGray"/>
              </w:rPr>
            </w:pPr>
          </w:p>
        </w:tc>
        <w:tc>
          <w:tcPr>
            <w:tcW w:w="1856" w:type="dxa"/>
            <w:vAlign w:val="bottom"/>
          </w:tcPr>
          <w:p w14:paraId="04BBCC7B" w14:textId="2EBE827C" w:rsidR="00A72A09" w:rsidRPr="00D6274C" w:rsidRDefault="00A72A09" w:rsidP="00A72A09">
            <w:pPr>
              <w:pStyle w:val="TableAnswer"/>
              <w:rPr>
                <w:rStyle w:val="AnswerGray"/>
              </w:rPr>
            </w:pPr>
          </w:p>
        </w:tc>
        <w:tc>
          <w:tcPr>
            <w:tcW w:w="1924" w:type="dxa"/>
            <w:vAlign w:val="bottom"/>
          </w:tcPr>
          <w:p w14:paraId="33A040EF" w14:textId="4E019BB0" w:rsidR="00A72A09" w:rsidRPr="00D6274C" w:rsidRDefault="00A72A09" w:rsidP="00A72A09">
            <w:pPr>
              <w:pStyle w:val="TableAnswer"/>
              <w:rPr>
                <w:rStyle w:val="AnswerGray"/>
              </w:rPr>
            </w:pPr>
          </w:p>
        </w:tc>
      </w:tr>
      <w:tr w:rsidR="00A72A09" w:rsidDel="00615849" w14:paraId="0807EC14" w14:textId="77777777" w:rsidTr="00DB312A">
        <w:trPr>
          <w:cantSplit/>
          <w:jc w:val="center"/>
        </w:trPr>
        <w:tc>
          <w:tcPr>
            <w:tcW w:w="2517" w:type="dxa"/>
            <w:vAlign w:val="bottom"/>
          </w:tcPr>
          <w:p w14:paraId="4A4DEE05" w14:textId="77777777" w:rsidR="00A72A09" w:rsidRPr="00CC60E2" w:rsidRDefault="00A72A09" w:rsidP="00A72A09">
            <w:pPr>
              <w:pStyle w:val="TableText"/>
              <w:rPr>
                <w:rStyle w:val="DnT"/>
              </w:rPr>
            </w:pPr>
            <w:r>
              <w:rPr>
                <w:rStyle w:val="DnT"/>
              </w:rPr>
              <w:t>BR2 LAN</w:t>
            </w:r>
          </w:p>
        </w:tc>
        <w:tc>
          <w:tcPr>
            <w:tcW w:w="1620" w:type="dxa"/>
            <w:vAlign w:val="bottom"/>
          </w:tcPr>
          <w:p w14:paraId="2AB111E8" w14:textId="77777777" w:rsidR="00A72A09" w:rsidRDefault="00A72A09" w:rsidP="00A72A09">
            <w:pPr>
              <w:pStyle w:val="TableText"/>
            </w:pPr>
            <w:r>
              <w:t>5</w:t>
            </w:r>
          </w:p>
        </w:tc>
        <w:tc>
          <w:tcPr>
            <w:tcW w:w="2070" w:type="dxa"/>
            <w:vAlign w:val="bottom"/>
          </w:tcPr>
          <w:p w14:paraId="6608ADD2" w14:textId="6A835F2A" w:rsidR="00A72A09" w:rsidRPr="00D6274C" w:rsidRDefault="00A72A09" w:rsidP="00A72A09">
            <w:pPr>
              <w:pStyle w:val="TableAnswer"/>
              <w:rPr>
                <w:rStyle w:val="AnswerGray"/>
              </w:rPr>
            </w:pPr>
          </w:p>
        </w:tc>
        <w:tc>
          <w:tcPr>
            <w:tcW w:w="1856" w:type="dxa"/>
            <w:vAlign w:val="bottom"/>
          </w:tcPr>
          <w:p w14:paraId="7601487F" w14:textId="15BC0E75" w:rsidR="00A72A09" w:rsidRPr="00D6274C" w:rsidRDefault="00A72A09" w:rsidP="00A72A09">
            <w:pPr>
              <w:pStyle w:val="TableAnswer"/>
              <w:rPr>
                <w:rStyle w:val="AnswerGray"/>
              </w:rPr>
            </w:pPr>
          </w:p>
        </w:tc>
        <w:tc>
          <w:tcPr>
            <w:tcW w:w="1924" w:type="dxa"/>
            <w:vAlign w:val="bottom"/>
          </w:tcPr>
          <w:p w14:paraId="2A472FF7" w14:textId="74C71D4D" w:rsidR="00A72A09" w:rsidRPr="00D6274C" w:rsidRDefault="00A72A09" w:rsidP="00A72A09">
            <w:pPr>
              <w:pStyle w:val="TableAnswer"/>
              <w:rPr>
                <w:rStyle w:val="AnswerGray"/>
              </w:rPr>
            </w:pPr>
          </w:p>
        </w:tc>
      </w:tr>
      <w:tr w:rsidR="00A72A09" w:rsidDel="00615849" w14:paraId="630D1D3C" w14:textId="77777777" w:rsidTr="00DB312A">
        <w:trPr>
          <w:cantSplit/>
          <w:jc w:val="center"/>
        </w:trPr>
        <w:tc>
          <w:tcPr>
            <w:tcW w:w="2517" w:type="dxa"/>
            <w:vAlign w:val="bottom"/>
          </w:tcPr>
          <w:p w14:paraId="32F86A79" w14:textId="77777777" w:rsidR="00A72A09" w:rsidRPr="00CC60E2" w:rsidRDefault="00A72A09" w:rsidP="00A72A09">
            <w:pPr>
              <w:pStyle w:val="TableText"/>
              <w:rPr>
                <w:rStyle w:val="DnT"/>
              </w:rPr>
            </w:pPr>
            <w:r>
              <w:rPr>
                <w:rStyle w:val="DnT"/>
              </w:rPr>
              <w:t>BR2 CCTV LAN</w:t>
            </w:r>
          </w:p>
        </w:tc>
        <w:tc>
          <w:tcPr>
            <w:tcW w:w="1620" w:type="dxa"/>
            <w:vAlign w:val="bottom"/>
          </w:tcPr>
          <w:p w14:paraId="7F196810" w14:textId="77777777" w:rsidR="00A72A09" w:rsidRDefault="00A72A09" w:rsidP="00A72A09">
            <w:pPr>
              <w:pStyle w:val="TableText"/>
            </w:pPr>
            <w:r>
              <w:t>4</w:t>
            </w:r>
          </w:p>
        </w:tc>
        <w:tc>
          <w:tcPr>
            <w:tcW w:w="2070" w:type="dxa"/>
            <w:vAlign w:val="bottom"/>
          </w:tcPr>
          <w:p w14:paraId="0CBA324A" w14:textId="1D221131" w:rsidR="00A72A09" w:rsidRPr="00D6274C" w:rsidRDefault="00A72A09" w:rsidP="00A72A09">
            <w:pPr>
              <w:pStyle w:val="TableAnswer"/>
              <w:rPr>
                <w:rStyle w:val="AnswerGray"/>
              </w:rPr>
            </w:pPr>
          </w:p>
        </w:tc>
        <w:tc>
          <w:tcPr>
            <w:tcW w:w="1856" w:type="dxa"/>
            <w:vAlign w:val="bottom"/>
          </w:tcPr>
          <w:p w14:paraId="5E27F9C0" w14:textId="4C2406B4" w:rsidR="00A72A09" w:rsidRPr="00D6274C" w:rsidRDefault="00A72A09" w:rsidP="00A72A09">
            <w:pPr>
              <w:pStyle w:val="TableAnswer"/>
              <w:rPr>
                <w:rStyle w:val="AnswerGray"/>
              </w:rPr>
            </w:pPr>
          </w:p>
        </w:tc>
        <w:tc>
          <w:tcPr>
            <w:tcW w:w="1924" w:type="dxa"/>
            <w:vAlign w:val="bottom"/>
          </w:tcPr>
          <w:p w14:paraId="3EA535C8" w14:textId="4CE6C518" w:rsidR="00A72A09" w:rsidRPr="00D6274C" w:rsidRDefault="00A72A09" w:rsidP="00A72A09">
            <w:pPr>
              <w:pStyle w:val="TableAnswer"/>
              <w:rPr>
                <w:rStyle w:val="AnswerGray"/>
              </w:rPr>
            </w:pPr>
          </w:p>
        </w:tc>
      </w:tr>
      <w:tr w:rsidR="00A72A09" w:rsidDel="00615849" w14:paraId="4D75B3BA" w14:textId="77777777" w:rsidTr="00DB312A">
        <w:trPr>
          <w:cantSplit/>
          <w:jc w:val="center"/>
        </w:trPr>
        <w:tc>
          <w:tcPr>
            <w:tcW w:w="2517" w:type="dxa"/>
            <w:vAlign w:val="bottom"/>
          </w:tcPr>
          <w:p w14:paraId="09277000" w14:textId="77777777" w:rsidR="00A72A09" w:rsidRPr="00CC60E2" w:rsidRDefault="00A72A09" w:rsidP="00A72A09">
            <w:pPr>
              <w:pStyle w:val="TableText"/>
              <w:rPr>
                <w:rStyle w:val="DnT"/>
              </w:rPr>
            </w:pPr>
            <w:r>
              <w:rPr>
                <w:rStyle w:val="DnT"/>
              </w:rPr>
              <w:t>BR2 C2LAN</w:t>
            </w:r>
          </w:p>
        </w:tc>
        <w:tc>
          <w:tcPr>
            <w:tcW w:w="1620" w:type="dxa"/>
            <w:vAlign w:val="bottom"/>
          </w:tcPr>
          <w:p w14:paraId="49006460" w14:textId="77777777" w:rsidR="00A72A09" w:rsidRDefault="00A72A09" w:rsidP="00A72A09">
            <w:pPr>
              <w:pStyle w:val="TableText"/>
            </w:pPr>
            <w:r>
              <w:t>4</w:t>
            </w:r>
          </w:p>
        </w:tc>
        <w:tc>
          <w:tcPr>
            <w:tcW w:w="2070" w:type="dxa"/>
            <w:vAlign w:val="bottom"/>
          </w:tcPr>
          <w:p w14:paraId="2F178F71" w14:textId="7EED14F0" w:rsidR="00A72A09" w:rsidRPr="00D6274C" w:rsidRDefault="00A72A09" w:rsidP="00A72A09">
            <w:pPr>
              <w:pStyle w:val="TableAnswer"/>
              <w:rPr>
                <w:rStyle w:val="AnswerGray"/>
              </w:rPr>
            </w:pPr>
          </w:p>
        </w:tc>
        <w:tc>
          <w:tcPr>
            <w:tcW w:w="1856" w:type="dxa"/>
            <w:vAlign w:val="bottom"/>
          </w:tcPr>
          <w:p w14:paraId="35E6B05A" w14:textId="230B2DE9" w:rsidR="00A72A09" w:rsidRPr="00D6274C" w:rsidRDefault="00A72A09" w:rsidP="00A72A09">
            <w:pPr>
              <w:pStyle w:val="TableAnswer"/>
              <w:rPr>
                <w:rStyle w:val="AnswerGray"/>
              </w:rPr>
            </w:pPr>
          </w:p>
        </w:tc>
        <w:tc>
          <w:tcPr>
            <w:tcW w:w="1924" w:type="dxa"/>
            <w:vAlign w:val="bottom"/>
          </w:tcPr>
          <w:p w14:paraId="6E083F6A" w14:textId="3EFA4A8F" w:rsidR="00A72A09" w:rsidRPr="00D6274C" w:rsidRDefault="00A72A09" w:rsidP="00A72A09">
            <w:pPr>
              <w:pStyle w:val="TableAnswer"/>
              <w:rPr>
                <w:rStyle w:val="AnswerGray"/>
              </w:rPr>
            </w:pPr>
          </w:p>
        </w:tc>
      </w:tr>
      <w:tr w:rsidR="00A72A09" w:rsidDel="00615849" w14:paraId="117754DC" w14:textId="77777777" w:rsidTr="00DB312A">
        <w:trPr>
          <w:cantSplit/>
          <w:jc w:val="center"/>
        </w:trPr>
        <w:tc>
          <w:tcPr>
            <w:tcW w:w="2517" w:type="dxa"/>
            <w:vAlign w:val="bottom"/>
          </w:tcPr>
          <w:p w14:paraId="377CC7E7" w14:textId="77777777" w:rsidR="00A72A09" w:rsidRPr="00CC60E2" w:rsidRDefault="00A72A09" w:rsidP="00A72A09">
            <w:pPr>
              <w:pStyle w:val="TableText"/>
              <w:rPr>
                <w:rStyle w:val="DnT"/>
              </w:rPr>
            </w:pPr>
            <w:r>
              <w:rPr>
                <w:rStyle w:val="DnT"/>
              </w:rPr>
              <w:t>liaison de réseau étendu BR1-BR2</w:t>
            </w:r>
          </w:p>
        </w:tc>
        <w:tc>
          <w:tcPr>
            <w:tcW w:w="1620" w:type="dxa"/>
            <w:vAlign w:val="bottom"/>
          </w:tcPr>
          <w:p w14:paraId="490DC0E2" w14:textId="77777777" w:rsidR="00A72A09" w:rsidRDefault="00A72A09" w:rsidP="00A72A09">
            <w:pPr>
              <w:pStyle w:val="TableText"/>
            </w:pPr>
            <w:r>
              <w:t>2</w:t>
            </w:r>
          </w:p>
        </w:tc>
        <w:tc>
          <w:tcPr>
            <w:tcW w:w="2070" w:type="dxa"/>
            <w:vAlign w:val="bottom"/>
          </w:tcPr>
          <w:p w14:paraId="2FAD8162" w14:textId="350FF7E8" w:rsidR="00A72A09" w:rsidRPr="00D6274C" w:rsidRDefault="00A72A09" w:rsidP="00A72A09">
            <w:pPr>
              <w:pStyle w:val="TableAnswer"/>
              <w:rPr>
                <w:rStyle w:val="AnswerGray"/>
              </w:rPr>
            </w:pPr>
          </w:p>
        </w:tc>
        <w:tc>
          <w:tcPr>
            <w:tcW w:w="1856" w:type="dxa"/>
            <w:vAlign w:val="bottom"/>
          </w:tcPr>
          <w:p w14:paraId="2E4959EE" w14:textId="5CEE17B2" w:rsidR="00A72A09" w:rsidRPr="00D6274C" w:rsidRDefault="00A72A09" w:rsidP="00A72A09">
            <w:pPr>
              <w:pStyle w:val="TableAnswer"/>
              <w:rPr>
                <w:rStyle w:val="AnswerGray"/>
              </w:rPr>
            </w:pPr>
          </w:p>
        </w:tc>
        <w:tc>
          <w:tcPr>
            <w:tcW w:w="1924" w:type="dxa"/>
            <w:vAlign w:val="bottom"/>
          </w:tcPr>
          <w:p w14:paraId="4F0BC452" w14:textId="68493E76" w:rsidR="00A72A09" w:rsidRPr="00D6274C" w:rsidRDefault="00A72A09" w:rsidP="00A72A09">
            <w:pPr>
              <w:pStyle w:val="TableAnswer"/>
              <w:rPr>
                <w:rStyle w:val="AnswerGray"/>
              </w:rPr>
            </w:pPr>
          </w:p>
        </w:tc>
      </w:tr>
    </w:tbl>
    <w:p w14:paraId="3C72D0DB" w14:textId="77777777" w:rsidR="000107AE" w:rsidRDefault="000107AE" w:rsidP="00764D9D">
      <w:pPr>
        <w:pStyle w:val="ConfigWindow"/>
      </w:pPr>
      <w:r>
        <w:t>Ligne vierge - aucune information supplémentaire</w:t>
      </w:r>
    </w:p>
    <w:p w14:paraId="29FF31F2" w14:textId="3B4E4A17" w:rsidR="00A72A09" w:rsidRDefault="00A72A09" w:rsidP="00F91A75">
      <w:pPr>
        <w:pStyle w:val="Heading3"/>
      </w:pPr>
      <w:r>
        <w:t>Complétez le tableau d'adresses des interfaces des périphériques.</w:t>
      </w:r>
    </w:p>
    <w:p w14:paraId="3E2BE954" w14:textId="77777777" w:rsidR="00A72A09" w:rsidRDefault="00A72A09" w:rsidP="00A72A09">
      <w:pPr>
        <w:pStyle w:val="BodyTextL25"/>
      </w:pPr>
      <w:r>
        <w:t xml:space="preserve">Attribuez la première adresse d'hôte dans le sous-réseau aux interfaces Ethernet. </w:t>
      </w:r>
      <w:r w:rsidRPr="00CC60E2">
        <w:rPr>
          <w:rStyle w:val="DnT"/>
        </w:rPr>
        <w:t>BR1</w:t>
      </w:r>
      <w:r>
        <w:t xml:space="preserve"> doit être attribuer au première adresse hôte dans la liaison de réseau étendu </w:t>
      </w:r>
      <w:r w:rsidRPr="00CC60E2">
        <w:rPr>
          <w:rStyle w:val="DnT"/>
        </w:rPr>
        <w:t>BR1-BR2</w:t>
      </w:r>
      <w:r>
        <w:t>.</w:t>
      </w:r>
    </w:p>
    <w:tbl>
      <w:tblPr>
        <w:tblStyle w:val="LabTableStyle"/>
        <w:tblW w:w="10080" w:type="dxa"/>
        <w:tblLook w:val="04A0" w:firstRow="1" w:lastRow="0" w:firstColumn="1" w:lastColumn="0" w:noHBand="0" w:noVBand="1"/>
        <w:tblDescription w:val="Ce tableau indique l'adressage du périphérique, l'interface, l'adresse IP et le masque de sous-réseau. Vous pouvez enregistrer vos réponses où les cellules sont étiquetées comme «vierges»."/>
      </w:tblPr>
      <w:tblGrid>
        <w:gridCol w:w="1999"/>
        <w:gridCol w:w="1637"/>
        <w:gridCol w:w="2183"/>
        <w:gridCol w:w="2092"/>
        <w:gridCol w:w="2169"/>
      </w:tblGrid>
      <w:tr w:rsidR="00A72A09" w:rsidRPr="00615849" w14:paraId="0C948229" w14:textId="77777777" w:rsidTr="00E04080">
        <w:trPr>
          <w:cnfStyle w:val="100000000000" w:firstRow="1" w:lastRow="0" w:firstColumn="0" w:lastColumn="0" w:oddVBand="0" w:evenVBand="0" w:oddHBand="0" w:evenHBand="0" w:firstRowFirstColumn="0" w:firstRowLastColumn="0" w:lastRowFirstColumn="0" w:lastRowLastColumn="0"/>
        </w:trPr>
        <w:tc>
          <w:tcPr>
            <w:tcW w:w="1977" w:type="dxa"/>
            <w:tcBorders>
              <w:bottom w:val="single" w:sz="4" w:space="0" w:color="auto"/>
            </w:tcBorders>
          </w:tcPr>
          <w:p w14:paraId="35A3223E" w14:textId="77777777" w:rsidR="00A72A09" w:rsidRPr="00D02265" w:rsidRDefault="00A72A09" w:rsidP="00A72A09">
            <w:pPr>
              <w:pStyle w:val="BodyTextL25"/>
              <w:ind w:left="0"/>
              <w:rPr>
                <w:b/>
                <w:bCs/>
              </w:rPr>
            </w:pPr>
            <w:r>
              <w:rPr>
                <w:b/>
              </w:rPr>
              <w:t>Appareil</w:t>
            </w:r>
          </w:p>
        </w:tc>
        <w:tc>
          <w:tcPr>
            <w:tcW w:w="1620" w:type="dxa"/>
          </w:tcPr>
          <w:p w14:paraId="4E657F7C" w14:textId="77777777" w:rsidR="00A72A09" w:rsidRPr="00D02265" w:rsidRDefault="00A72A09" w:rsidP="00A72A09">
            <w:pPr>
              <w:pStyle w:val="BodyTextL25"/>
              <w:ind w:left="0"/>
              <w:rPr>
                <w:b/>
                <w:bCs/>
              </w:rPr>
            </w:pPr>
            <w:r>
              <w:rPr>
                <w:b/>
              </w:rPr>
              <w:t>Interface</w:t>
            </w:r>
          </w:p>
        </w:tc>
        <w:tc>
          <w:tcPr>
            <w:tcW w:w="2160" w:type="dxa"/>
          </w:tcPr>
          <w:p w14:paraId="26D8A585" w14:textId="77777777" w:rsidR="00A72A09" w:rsidRPr="00D02265" w:rsidRDefault="00A72A09" w:rsidP="00A72A09">
            <w:pPr>
              <w:pStyle w:val="BodyTextL25"/>
              <w:ind w:left="0"/>
              <w:rPr>
                <w:b/>
                <w:bCs/>
              </w:rPr>
            </w:pPr>
            <w:r>
              <w:rPr>
                <w:b/>
              </w:rPr>
              <w:t>Adresse IP</w:t>
            </w:r>
          </w:p>
        </w:tc>
        <w:tc>
          <w:tcPr>
            <w:tcW w:w="2070" w:type="dxa"/>
          </w:tcPr>
          <w:p w14:paraId="6052A140" w14:textId="77777777" w:rsidR="00A72A09" w:rsidRPr="00D02265" w:rsidRDefault="00A72A09" w:rsidP="00A72A09">
            <w:pPr>
              <w:pStyle w:val="BodyTextL25"/>
              <w:ind w:left="0"/>
              <w:rPr>
                <w:b/>
                <w:bCs/>
              </w:rPr>
            </w:pPr>
            <w:r>
              <w:rPr>
                <w:b/>
              </w:rPr>
              <w:t>Masque de sous-réseau</w:t>
            </w:r>
          </w:p>
        </w:tc>
        <w:tc>
          <w:tcPr>
            <w:tcW w:w="2146" w:type="dxa"/>
          </w:tcPr>
          <w:p w14:paraId="5D010E75" w14:textId="77777777" w:rsidR="00A72A09" w:rsidRPr="00D02265" w:rsidRDefault="00A72A09" w:rsidP="00A72A09">
            <w:pPr>
              <w:pStyle w:val="BodyTextL25"/>
              <w:ind w:left="0"/>
              <w:rPr>
                <w:b/>
                <w:bCs/>
              </w:rPr>
            </w:pPr>
            <w:r>
              <w:rPr>
                <w:b/>
              </w:rPr>
              <w:t>Interface de périphérique</w:t>
            </w:r>
          </w:p>
        </w:tc>
      </w:tr>
      <w:tr w:rsidR="00A72A09" w14:paraId="29709D26" w14:textId="77777777" w:rsidTr="00E04080">
        <w:tc>
          <w:tcPr>
            <w:tcW w:w="1977" w:type="dxa"/>
            <w:tcBorders>
              <w:top w:val="single" w:sz="4" w:space="0" w:color="auto"/>
              <w:bottom w:val="nil"/>
            </w:tcBorders>
            <w:shd w:val="clear" w:color="auto" w:fill="FFFFFF" w:themeFill="background1"/>
            <w:vAlign w:val="center"/>
          </w:tcPr>
          <w:p w14:paraId="385228B3" w14:textId="77777777" w:rsidR="00A72A09" w:rsidRPr="00CC60E2" w:rsidRDefault="00A72A09" w:rsidP="00A72A09">
            <w:pPr>
              <w:pStyle w:val="TableText"/>
              <w:rPr>
                <w:rStyle w:val="DnT"/>
              </w:rPr>
            </w:pPr>
            <w:r>
              <w:rPr>
                <w:rStyle w:val="DnT"/>
              </w:rPr>
              <w:t>BR1</w:t>
            </w:r>
          </w:p>
        </w:tc>
        <w:tc>
          <w:tcPr>
            <w:tcW w:w="1620" w:type="dxa"/>
            <w:shd w:val="clear" w:color="auto" w:fill="FFFFFF" w:themeFill="background1"/>
          </w:tcPr>
          <w:p w14:paraId="42F031A5" w14:textId="77777777" w:rsidR="00A72A09" w:rsidRDefault="00A72A09" w:rsidP="00A72A09">
            <w:pPr>
              <w:pStyle w:val="TableText"/>
            </w:pPr>
            <w:r>
              <w:t>G0/0/0</w:t>
            </w:r>
          </w:p>
        </w:tc>
        <w:tc>
          <w:tcPr>
            <w:tcW w:w="2160" w:type="dxa"/>
            <w:shd w:val="clear" w:color="auto" w:fill="FFFFFF" w:themeFill="background1"/>
          </w:tcPr>
          <w:p w14:paraId="13AD5FE2" w14:textId="49458578" w:rsidR="00A72A09" w:rsidRPr="00C00C34" w:rsidRDefault="00A72A09" w:rsidP="00C00C34">
            <w:pPr>
              <w:pStyle w:val="TableAnswer"/>
              <w:rPr>
                <w:rStyle w:val="AnswerGray"/>
              </w:rPr>
            </w:pPr>
          </w:p>
        </w:tc>
        <w:tc>
          <w:tcPr>
            <w:tcW w:w="2070" w:type="dxa"/>
            <w:shd w:val="clear" w:color="auto" w:fill="FFFFFF" w:themeFill="background1"/>
          </w:tcPr>
          <w:p w14:paraId="7D442BE0" w14:textId="40A65CDE" w:rsidR="00A72A09" w:rsidRPr="00C00C34" w:rsidRDefault="00A72A09" w:rsidP="00C00C34">
            <w:pPr>
              <w:pStyle w:val="TableAnswer"/>
              <w:rPr>
                <w:rStyle w:val="AnswerGray"/>
              </w:rPr>
            </w:pPr>
          </w:p>
        </w:tc>
        <w:tc>
          <w:tcPr>
            <w:tcW w:w="2146" w:type="dxa"/>
            <w:shd w:val="clear" w:color="auto" w:fill="FFFFFF" w:themeFill="background1"/>
          </w:tcPr>
          <w:p w14:paraId="3B543B38" w14:textId="77777777" w:rsidR="00A72A09" w:rsidRDefault="00A72A09" w:rsidP="00A72A09">
            <w:pPr>
              <w:pStyle w:val="TableText"/>
            </w:pPr>
            <w:r>
              <w:t>liaison de réseau étendu BR1-BR2</w:t>
            </w:r>
          </w:p>
        </w:tc>
      </w:tr>
      <w:tr w:rsidR="00A72A09" w14:paraId="50544CFE" w14:textId="77777777" w:rsidTr="00E04080">
        <w:tc>
          <w:tcPr>
            <w:tcW w:w="1977" w:type="dxa"/>
            <w:tcBorders>
              <w:top w:val="nil"/>
              <w:bottom w:val="single" w:sz="2" w:space="0" w:color="auto"/>
            </w:tcBorders>
            <w:shd w:val="clear" w:color="auto" w:fill="FFFFFF" w:themeFill="background1"/>
            <w:vAlign w:val="center"/>
          </w:tcPr>
          <w:p w14:paraId="6049916C" w14:textId="77777777" w:rsidR="00A72A09" w:rsidRPr="00CC60E2" w:rsidRDefault="00A72A09" w:rsidP="00A72A09">
            <w:pPr>
              <w:pStyle w:val="ConfigWindow"/>
              <w:rPr>
                <w:rStyle w:val="DnT"/>
              </w:rPr>
            </w:pPr>
            <w:r>
              <w:rPr>
                <w:rStyle w:val="DnT"/>
              </w:rPr>
              <w:t>BR1</w:t>
            </w:r>
          </w:p>
        </w:tc>
        <w:tc>
          <w:tcPr>
            <w:tcW w:w="1620" w:type="dxa"/>
            <w:shd w:val="clear" w:color="auto" w:fill="FFFFFF" w:themeFill="background1"/>
          </w:tcPr>
          <w:p w14:paraId="015CB52E" w14:textId="77777777" w:rsidR="00A72A09" w:rsidRDefault="00A72A09" w:rsidP="00A72A09">
            <w:pPr>
              <w:pStyle w:val="TableText"/>
            </w:pPr>
            <w:r>
              <w:t>G0/0/1</w:t>
            </w:r>
          </w:p>
        </w:tc>
        <w:tc>
          <w:tcPr>
            <w:tcW w:w="2160" w:type="dxa"/>
            <w:shd w:val="clear" w:color="auto" w:fill="FFFFFF" w:themeFill="background1"/>
          </w:tcPr>
          <w:p w14:paraId="5C9F4A20" w14:textId="1C81DB59" w:rsidR="00A72A09" w:rsidRPr="00C00C34" w:rsidRDefault="00A72A09" w:rsidP="00C00C34">
            <w:pPr>
              <w:pStyle w:val="TableAnswer"/>
              <w:rPr>
                <w:rStyle w:val="AnswerGray"/>
              </w:rPr>
            </w:pPr>
          </w:p>
        </w:tc>
        <w:tc>
          <w:tcPr>
            <w:tcW w:w="2070" w:type="dxa"/>
            <w:shd w:val="clear" w:color="auto" w:fill="FFFFFF" w:themeFill="background1"/>
          </w:tcPr>
          <w:p w14:paraId="65EB921A" w14:textId="0B1E17C0" w:rsidR="00A72A09" w:rsidRPr="00C00C34" w:rsidRDefault="00A72A09" w:rsidP="00C00C34">
            <w:pPr>
              <w:pStyle w:val="TableAnswer"/>
              <w:rPr>
                <w:rStyle w:val="AnswerGray"/>
              </w:rPr>
            </w:pPr>
          </w:p>
        </w:tc>
        <w:tc>
          <w:tcPr>
            <w:tcW w:w="2146" w:type="dxa"/>
            <w:shd w:val="clear" w:color="auto" w:fill="FFFFFF" w:themeFill="background1"/>
          </w:tcPr>
          <w:p w14:paraId="1950EB01" w14:textId="77777777" w:rsidR="00A72A09" w:rsidRDefault="00A72A09" w:rsidP="00A72A09">
            <w:pPr>
              <w:pStyle w:val="TableText"/>
            </w:pPr>
            <w:r>
              <w:t>LAN 40 hôtes</w:t>
            </w:r>
          </w:p>
        </w:tc>
      </w:tr>
      <w:tr w:rsidR="00A72A09" w14:paraId="22BC2ECB" w14:textId="77777777" w:rsidTr="00E04080">
        <w:tc>
          <w:tcPr>
            <w:tcW w:w="1977" w:type="dxa"/>
            <w:tcBorders>
              <w:bottom w:val="nil"/>
            </w:tcBorders>
            <w:shd w:val="clear" w:color="auto" w:fill="FFFFFF" w:themeFill="background1"/>
            <w:vAlign w:val="center"/>
          </w:tcPr>
          <w:p w14:paraId="4D1A9EFD" w14:textId="77777777" w:rsidR="00A72A09" w:rsidRPr="00CC60E2" w:rsidRDefault="00A72A09" w:rsidP="00A72A09">
            <w:pPr>
              <w:pStyle w:val="TableText"/>
              <w:rPr>
                <w:rStyle w:val="DnT"/>
              </w:rPr>
            </w:pPr>
            <w:r>
              <w:rPr>
                <w:rStyle w:val="DnT"/>
              </w:rPr>
              <w:t>BR2</w:t>
            </w:r>
          </w:p>
        </w:tc>
        <w:tc>
          <w:tcPr>
            <w:tcW w:w="1620" w:type="dxa"/>
            <w:shd w:val="clear" w:color="auto" w:fill="FFFFFF" w:themeFill="background1"/>
          </w:tcPr>
          <w:p w14:paraId="11522D46" w14:textId="77777777" w:rsidR="00A72A09" w:rsidRDefault="00A72A09" w:rsidP="00A72A09">
            <w:pPr>
              <w:pStyle w:val="TableText"/>
            </w:pPr>
            <w:r>
              <w:t>G0/0/0</w:t>
            </w:r>
          </w:p>
        </w:tc>
        <w:tc>
          <w:tcPr>
            <w:tcW w:w="2160" w:type="dxa"/>
            <w:shd w:val="clear" w:color="auto" w:fill="FFFFFF" w:themeFill="background1"/>
          </w:tcPr>
          <w:p w14:paraId="189F9659" w14:textId="76DA4C06" w:rsidR="00A72A09" w:rsidRPr="00C00C34" w:rsidRDefault="00A72A09" w:rsidP="00C00C34">
            <w:pPr>
              <w:pStyle w:val="TableAnswer"/>
              <w:rPr>
                <w:rStyle w:val="AnswerGray"/>
              </w:rPr>
            </w:pPr>
          </w:p>
        </w:tc>
        <w:tc>
          <w:tcPr>
            <w:tcW w:w="2070" w:type="dxa"/>
            <w:shd w:val="clear" w:color="auto" w:fill="FFFFFF" w:themeFill="background1"/>
          </w:tcPr>
          <w:p w14:paraId="3D57857C" w14:textId="3CC89A75" w:rsidR="00A72A09" w:rsidRPr="00C00C34" w:rsidRDefault="00A72A09" w:rsidP="00C00C34">
            <w:pPr>
              <w:pStyle w:val="TableAnswer"/>
              <w:rPr>
                <w:rStyle w:val="AnswerGray"/>
              </w:rPr>
            </w:pPr>
          </w:p>
        </w:tc>
        <w:tc>
          <w:tcPr>
            <w:tcW w:w="2146" w:type="dxa"/>
            <w:shd w:val="clear" w:color="auto" w:fill="FFFFFF" w:themeFill="background1"/>
          </w:tcPr>
          <w:p w14:paraId="61A8C5E1" w14:textId="77777777" w:rsidR="00A72A09" w:rsidRDefault="00A72A09" w:rsidP="00A72A09">
            <w:pPr>
              <w:pStyle w:val="TableText"/>
            </w:pPr>
            <w:r>
              <w:t>liaison de réseau étendu BR1-BR2</w:t>
            </w:r>
          </w:p>
        </w:tc>
      </w:tr>
      <w:tr w:rsidR="00A72A09" w14:paraId="316501E0" w14:textId="77777777" w:rsidTr="00E04080">
        <w:tc>
          <w:tcPr>
            <w:tcW w:w="1977" w:type="dxa"/>
            <w:tcBorders>
              <w:top w:val="nil"/>
            </w:tcBorders>
            <w:shd w:val="clear" w:color="auto" w:fill="FFFFFF" w:themeFill="background1"/>
          </w:tcPr>
          <w:p w14:paraId="285BE45C" w14:textId="77777777" w:rsidR="00A72A09" w:rsidRDefault="00A72A09" w:rsidP="00A72A09">
            <w:pPr>
              <w:pStyle w:val="ConfigWindow"/>
            </w:pPr>
            <w:r>
              <w:t>BR2</w:t>
            </w:r>
          </w:p>
        </w:tc>
        <w:tc>
          <w:tcPr>
            <w:tcW w:w="1620" w:type="dxa"/>
            <w:shd w:val="clear" w:color="auto" w:fill="FFFFFF" w:themeFill="background1"/>
          </w:tcPr>
          <w:p w14:paraId="68546341" w14:textId="77777777" w:rsidR="00A72A09" w:rsidRDefault="00A72A09" w:rsidP="00A72A09">
            <w:pPr>
              <w:pStyle w:val="TableText"/>
            </w:pPr>
            <w:r>
              <w:t>G0/0/1</w:t>
            </w:r>
          </w:p>
        </w:tc>
        <w:tc>
          <w:tcPr>
            <w:tcW w:w="2160" w:type="dxa"/>
            <w:shd w:val="clear" w:color="auto" w:fill="FFFFFF" w:themeFill="background1"/>
          </w:tcPr>
          <w:p w14:paraId="0870998C" w14:textId="2CA5D42E" w:rsidR="00A72A09" w:rsidRPr="00C00C34" w:rsidRDefault="00A72A09" w:rsidP="00C00C34">
            <w:pPr>
              <w:pStyle w:val="TableAnswer"/>
              <w:rPr>
                <w:rStyle w:val="AnswerGray"/>
              </w:rPr>
            </w:pPr>
          </w:p>
        </w:tc>
        <w:tc>
          <w:tcPr>
            <w:tcW w:w="2070" w:type="dxa"/>
            <w:shd w:val="clear" w:color="auto" w:fill="FFFFFF" w:themeFill="background1"/>
          </w:tcPr>
          <w:p w14:paraId="62BF36AC" w14:textId="2FA373FF" w:rsidR="00A72A09" w:rsidRPr="00C00C34" w:rsidRDefault="00A72A09" w:rsidP="00C00C34">
            <w:pPr>
              <w:pStyle w:val="TableAnswer"/>
              <w:rPr>
                <w:rStyle w:val="AnswerGray"/>
              </w:rPr>
            </w:pPr>
          </w:p>
        </w:tc>
        <w:tc>
          <w:tcPr>
            <w:tcW w:w="2146" w:type="dxa"/>
            <w:shd w:val="clear" w:color="auto" w:fill="FFFFFF" w:themeFill="background1"/>
          </w:tcPr>
          <w:p w14:paraId="5CA141C5" w14:textId="77777777" w:rsidR="00A72A09" w:rsidRDefault="00A72A09" w:rsidP="00A72A09">
            <w:pPr>
              <w:pStyle w:val="TableText"/>
            </w:pPr>
            <w:r>
              <w:t>25 LAN hôte</w:t>
            </w:r>
          </w:p>
        </w:tc>
      </w:tr>
    </w:tbl>
    <w:p w14:paraId="4C359249" w14:textId="77777777" w:rsidR="000107AE" w:rsidRDefault="000107AE" w:rsidP="00764D9D">
      <w:pPr>
        <w:pStyle w:val="ConfigWindow"/>
      </w:pPr>
      <w:r>
        <w:t>Ligne vierge - aucune information supplémentaire</w:t>
      </w:r>
    </w:p>
    <w:p w14:paraId="0B05CA04" w14:textId="1FD21DE6" w:rsidR="00A72A09" w:rsidRDefault="00A72A09" w:rsidP="00A72A09">
      <w:pPr>
        <w:pStyle w:val="Heading2"/>
      </w:pPr>
      <w:r>
        <w:t>Câbler et configurer le réseau IPv4</w:t>
      </w:r>
    </w:p>
    <w:p w14:paraId="7823B48C" w14:textId="1DDFB4FE" w:rsidR="00A72A09" w:rsidRDefault="00A72A09" w:rsidP="00A72A09">
      <w:pPr>
        <w:pStyle w:val="BodyTextL25"/>
      </w:pPr>
      <w:r>
        <w:t>Dans cette partie, vous allez câbler le réseau pour qu'il corresponde à la topologie. Vous allez configurer les trois routeurs en utilisant le schéma d'adressage VLSM que vous avez développé à la 2e partie.</w:t>
      </w:r>
    </w:p>
    <w:p w14:paraId="45A8870D" w14:textId="58BF1EE3" w:rsidR="007C2F18" w:rsidRDefault="00A72A09" w:rsidP="007C2F18">
      <w:pPr>
        <w:pStyle w:val="Heading3"/>
      </w:pPr>
      <w:r>
        <w:t>Câblez le réseau.</w:t>
      </w:r>
    </w:p>
    <w:p w14:paraId="0600D4F2" w14:textId="3D468F44" w:rsidR="007C2F18" w:rsidRDefault="007C2F18" w:rsidP="007C2F18">
      <w:pPr>
        <w:pStyle w:val="SubStepAlpha"/>
      </w:pPr>
      <w:r>
        <w:t>Dans le placard de câblage principal, cliquez et faites glisser les routeurs et les commutateurs de l'étagère d'inventaire vers le rack.</w:t>
      </w:r>
    </w:p>
    <w:p w14:paraId="64799668" w14:textId="10AADA92" w:rsidR="007C2F18" w:rsidRPr="007C2F18" w:rsidRDefault="005424CF" w:rsidP="007C2F18">
      <w:pPr>
        <w:pStyle w:val="SubStepAlpha"/>
      </w:pPr>
      <w:r>
        <w:t>Connectez les appareils réseau représentés dans la topologie, puis mettez-les tous sous tension comme nécessaires.</w:t>
      </w:r>
    </w:p>
    <w:p w14:paraId="7A31A19D" w14:textId="072E9D48" w:rsidR="00A72A09" w:rsidRDefault="00A72A09" w:rsidP="00A72A09">
      <w:pPr>
        <w:pStyle w:val="Heading3"/>
      </w:pPr>
      <w:r>
        <w:t>Configurez les paramètres de base sur chaque routeur.</w:t>
      </w:r>
    </w:p>
    <w:p w14:paraId="37A62C5A" w14:textId="31534C8A" w:rsidR="007E3B26" w:rsidRDefault="005424CF" w:rsidP="007E3B26">
      <w:pPr>
        <w:pStyle w:val="SubStepAlpha"/>
      </w:pPr>
      <w:r>
        <w:t>Établir une connexion console entre un routeur et le PC sur la table.</w:t>
      </w:r>
    </w:p>
    <w:p w14:paraId="63AC2937" w14:textId="6882E5A9" w:rsidR="007E3B26" w:rsidRDefault="00FB6688" w:rsidP="007E3B26">
      <w:pPr>
        <w:pStyle w:val="SubStepAlpha"/>
      </w:pPr>
      <w:r>
        <w:t>À partir de la fenêtre du terminal sur le PC, établissez une session de terminal sur le routeur.</w:t>
      </w:r>
    </w:p>
    <w:p w14:paraId="5D11F553" w14:textId="77777777" w:rsidR="00A72A09" w:rsidRPr="000A50D5" w:rsidRDefault="00A72A09" w:rsidP="00A72A09">
      <w:pPr>
        <w:pStyle w:val="ConfigWindow"/>
      </w:pPr>
      <w:r>
        <w:t>Ouvrez la fenêtre de configuration.</w:t>
      </w:r>
    </w:p>
    <w:p w14:paraId="14FD6392" w14:textId="679C722A" w:rsidR="00A72A09" w:rsidRDefault="00A72A09" w:rsidP="00A72A09">
      <w:pPr>
        <w:pStyle w:val="SubStepAlpha"/>
        <w:spacing w:before="0"/>
      </w:pPr>
      <w:r>
        <w:t>Attribuez le nom de périphérique correct à chacun des deux routeurs.</w:t>
      </w:r>
    </w:p>
    <w:p w14:paraId="1609EDB7" w14:textId="77777777" w:rsidR="00A72A09" w:rsidRDefault="00A72A09" w:rsidP="00A72A09">
      <w:pPr>
        <w:pStyle w:val="SubStepAlpha"/>
      </w:pPr>
      <w:r>
        <w:t xml:space="preserve">Attribuez le mot de passe chiffré d'exécution privilégié </w:t>
      </w:r>
      <w:r w:rsidRPr="00CC60E2">
        <w:rPr>
          <w:rStyle w:val="DnT"/>
        </w:rPr>
        <w:t>class</w:t>
      </w:r>
      <w:r>
        <w:t xml:space="preserve"> sur les deux routeurs.</w:t>
      </w:r>
    </w:p>
    <w:p w14:paraId="495ABEA2" w14:textId="77777777" w:rsidR="00A72A09" w:rsidRDefault="00A72A09" w:rsidP="00A72A09">
      <w:pPr>
        <w:pStyle w:val="SubStepAlpha"/>
      </w:pPr>
      <w:r>
        <w:t xml:space="preserve">Attribuez le mot de passe de console </w:t>
      </w:r>
      <w:r w:rsidRPr="00CC60E2">
        <w:rPr>
          <w:rStyle w:val="DnT"/>
        </w:rPr>
        <w:t>cisco</w:t>
      </w:r>
      <w:r>
        <w:t xml:space="preserve"> et activez la connexion sur les routeurs.</w:t>
      </w:r>
    </w:p>
    <w:p w14:paraId="633B34D8" w14:textId="67F9288A" w:rsidR="00A72A09" w:rsidRDefault="00A72A09" w:rsidP="00A72A09">
      <w:pPr>
        <w:pStyle w:val="SubStepAlpha"/>
      </w:pPr>
      <w:r>
        <w:t xml:space="preserve">Attribuer </w:t>
      </w:r>
      <w:r w:rsidRPr="00CC60E2">
        <w:rPr>
          <w:rStyle w:val="DnT"/>
        </w:rPr>
        <w:t>cisco</w:t>
      </w:r>
      <w:r>
        <w:t xml:space="preserve"> comme mot de passe vty et activer le login pour les routeurs.</w:t>
      </w:r>
    </w:p>
    <w:p w14:paraId="14353C93" w14:textId="77777777" w:rsidR="00A72A09" w:rsidRPr="000F38D3" w:rsidRDefault="00A72A09" w:rsidP="00A72A09">
      <w:pPr>
        <w:pStyle w:val="SubStepAlpha"/>
        <w:rPr>
          <w:lang w:val="en-US"/>
        </w:rPr>
      </w:pPr>
      <w:r w:rsidRPr="000F38D3">
        <w:rPr>
          <w:lang w:val="en-US"/>
        </w:rPr>
        <w:t>Encrypt the plaintext passwords for the routers.</w:t>
      </w:r>
    </w:p>
    <w:p w14:paraId="0138FF1D" w14:textId="77777777" w:rsidR="00A72A09" w:rsidRDefault="00A72A09" w:rsidP="00A72A09">
      <w:pPr>
        <w:pStyle w:val="SubStepAlpha"/>
      </w:pPr>
      <w:r>
        <w:t>Créez une bannière qui avertit quiconque d'accèder au périphérique qu' un accès non autorisé est interdit sur les deux routeurs.</w:t>
      </w:r>
    </w:p>
    <w:p w14:paraId="03B10C91" w14:textId="77777777" w:rsidR="00A72A09" w:rsidRDefault="00A72A09" w:rsidP="00A72A09">
      <w:pPr>
        <w:pStyle w:val="Heading3"/>
      </w:pPr>
      <w:r>
        <w:t>Configurez les interfaces sur chaque routeur.</w:t>
      </w:r>
    </w:p>
    <w:p w14:paraId="3A3BD7A4" w14:textId="77777777" w:rsidR="00A72A09" w:rsidRDefault="00A72A09" w:rsidP="00A72A09">
      <w:pPr>
        <w:pStyle w:val="SubStepAlpha"/>
      </w:pPr>
      <w:r>
        <w:t>Attribuez une adresse IP et un masque de sous-réseau à chaque interface en utilisant le tableau que vous avez complétée à la 2e partie.</w:t>
      </w:r>
    </w:p>
    <w:p w14:paraId="5670CEA9" w14:textId="77777777" w:rsidR="00A72A09" w:rsidRDefault="00A72A09" w:rsidP="00A72A09">
      <w:pPr>
        <w:pStyle w:val="SubStepAlpha"/>
      </w:pPr>
      <w:r>
        <w:t>Configurez une description d'interface pour chaque interface.</w:t>
      </w:r>
    </w:p>
    <w:p w14:paraId="0BAC742C" w14:textId="77777777" w:rsidR="00A72A09" w:rsidRDefault="00A72A09" w:rsidP="00A72A09">
      <w:pPr>
        <w:pStyle w:val="SubStepAlpha"/>
      </w:pPr>
      <w:r>
        <w:t>Activate the interfaces.</w:t>
      </w:r>
    </w:p>
    <w:p w14:paraId="3051C297" w14:textId="77777777" w:rsidR="00A72A09" w:rsidRPr="00055E63" w:rsidRDefault="00A72A09" w:rsidP="00A72A09">
      <w:pPr>
        <w:pStyle w:val="Heading3"/>
      </w:pPr>
      <w:r>
        <w:t>Enregistrez la configuration sur tous les périphériques.</w:t>
      </w:r>
    </w:p>
    <w:p w14:paraId="2A650793" w14:textId="6034B24D" w:rsidR="00A72A09" w:rsidRPr="00055E63" w:rsidRDefault="00A72A09" w:rsidP="00A72A09">
      <w:pPr>
        <w:pStyle w:val="Heading3"/>
      </w:pPr>
      <w:r>
        <w:t>Tester la connectivité</w:t>
      </w:r>
    </w:p>
    <w:p w14:paraId="00E069B3" w14:textId="65CF89AC" w:rsidR="00A72A09" w:rsidRDefault="00A72A09" w:rsidP="00A72A09">
      <w:pPr>
        <w:pStyle w:val="SubStepAlpha"/>
      </w:pPr>
      <w:r>
        <w:t xml:space="preserve">À partir de </w:t>
      </w:r>
      <w:r w:rsidRPr="00CC60E2">
        <w:rPr>
          <w:rStyle w:val="DnT"/>
        </w:rPr>
        <w:t>BR1</w:t>
      </w:r>
      <w:r>
        <w:t>, envoyez une requête ping à l'interface G0/0/0 de BR2.</w:t>
      </w:r>
    </w:p>
    <w:p w14:paraId="3C439C98" w14:textId="251888FE" w:rsidR="00A72A09" w:rsidRDefault="00A72A09" w:rsidP="00A72A09">
      <w:pPr>
        <w:pStyle w:val="SubStepAlpha"/>
      </w:pPr>
      <w:r>
        <w:t xml:space="preserve">À partir de </w:t>
      </w:r>
      <w:r w:rsidRPr="00CC60E2">
        <w:rPr>
          <w:rStyle w:val="DnT"/>
        </w:rPr>
        <w:t>BR2</w:t>
      </w:r>
      <w:r>
        <w:t>, envoyez une requête ping à l'interface G0/0/0 de BR1.</w:t>
      </w:r>
    </w:p>
    <w:p w14:paraId="08DB3F47" w14:textId="77777777" w:rsidR="00A72A09" w:rsidRDefault="00A72A09" w:rsidP="00A72A09">
      <w:pPr>
        <w:pStyle w:val="SubStepAlpha"/>
      </w:pPr>
      <w:r>
        <w:t>Résolvez les problèmes de connectivité en cas d'échec des requêtes ping.</w:t>
      </w:r>
    </w:p>
    <w:p w14:paraId="5E172D61" w14:textId="77777777" w:rsidR="00A72A09" w:rsidRDefault="00A72A09" w:rsidP="00A72A09">
      <w:pPr>
        <w:pStyle w:val="ConfigWindow"/>
        <w:numPr>
          <w:ilvl w:val="0"/>
          <w:numId w:val="5"/>
        </w:numPr>
      </w:pPr>
      <w:r>
        <w:t>Fermez la fenêtre de configuration.</w:t>
      </w:r>
    </w:p>
    <w:p w14:paraId="3A34D0FC" w14:textId="77777777" w:rsidR="00A72A09" w:rsidRPr="003D30B4" w:rsidRDefault="00A72A09" w:rsidP="00A72A09">
      <w:pPr>
        <w:pStyle w:val="BodyTextL25"/>
      </w:pPr>
      <w:r>
        <w:rPr>
          <w:b/>
        </w:rPr>
        <w:t>Remarque</w:t>
      </w:r>
      <w:r>
        <w:t>: les requêtes ping envoyées aux interfaces GigabitEthernet du réseau local n'aboutiront pas sur les autres routeurs . Un protocole de routage doit être en place pour que les autres périphériques soient informés de ces sous-réseaux. Les interfaces GigabitEthernet doivent également être activées (état up/up) pour qu'un protocole de routage puisse ajouter les sous-réseaux à la table de routage. Dans ce TP, l'accent sera porté sur VLSM et sur la configuration des interfaces.</w:t>
      </w:r>
    </w:p>
    <w:p w14:paraId="174218DC" w14:textId="77777777" w:rsidR="00A72A09" w:rsidRDefault="00A72A09" w:rsidP="00A72A09">
      <w:pPr>
        <w:pStyle w:val="Heading1"/>
      </w:pPr>
      <w:r>
        <w:t>Question de réflexion</w:t>
      </w:r>
    </w:p>
    <w:p w14:paraId="5DC06412" w14:textId="77777777" w:rsidR="00A72A09" w:rsidRDefault="00A72A09" w:rsidP="00A72A09">
      <w:pPr>
        <w:pStyle w:val="BodyTextL25"/>
      </w:pPr>
      <w:r>
        <w:t>Pouvez-vous indiquer un raccourci permettant de calculer les adresses réseau de sous-réseaux /30 consécutifs?</w:t>
      </w:r>
    </w:p>
    <w:p w14:paraId="38CBF090" w14:textId="77777777" w:rsidR="00A72A09" w:rsidRDefault="00A72A09" w:rsidP="00A72A09">
      <w:pPr>
        <w:pStyle w:val="AnswerLineL25"/>
      </w:pPr>
      <w:r>
        <w:t>Saisissez vos réponses ici</w:t>
      </w:r>
    </w:p>
    <w:p w14:paraId="26240BD4" w14:textId="64E09A36" w:rsidR="00A72A09" w:rsidRPr="00A72A09" w:rsidRDefault="000107AE" w:rsidP="00A72A09">
      <w:pPr>
        <w:pStyle w:val="ConfigWindow"/>
      </w:pPr>
      <w:r>
        <w:t>Fin du document</w:t>
      </w:r>
    </w:p>
    <w:sectPr w:rsidR="00A72A09" w:rsidRPr="00A72A0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4725A" w14:textId="77777777" w:rsidR="00C04D34" w:rsidRDefault="00C04D34" w:rsidP="00710659">
      <w:pPr>
        <w:spacing w:after="0" w:line="240" w:lineRule="auto"/>
      </w:pPr>
      <w:r>
        <w:separator/>
      </w:r>
    </w:p>
    <w:p w14:paraId="29C3EB9F" w14:textId="77777777" w:rsidR="00C04D34" w:rsidRDefault="00C04D34"/>
  </w:endnote>
  <w:endnote w:type="continuationSeparator" w:id="0">
    <w:p w14:paraId="29107451" w14:textId="77777777" w:rsidR="00C04D34" w:rsidRDefault="00C04D34" w:rsidP="00710659">
      <w:pPr>
        <w:spacing w:after="0" w:line="240" w:lineRule="auto"/>
      </w:pPr>
      <w:r>
        <w:continuationSeparator/>
      </w:r>
    </w:p>
    <w:p w14:paraId="774AFEA5" w14:textId="77777777" w:rsidR="00C04D34" w:rsidRDefault="00C04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0D880" w14:textId="77777777" w:rsidR="000F38D3" w:rsidRDefault="000F3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C9F12" w14:textId="76D0B906" w:rsidR="00A72A09" w:rsidRPr="00882B63" w:rsidRDefault="00A72A09"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w:t>
    </w:r>
    <w:r w:rsidR="000F38D3">
      <w:t>–</w:t>
    </w:r>
    <w:r>
      <w:t xml:space="preserve"> </w:t>
    </w:r>
    <w:r w:rsidR="000F38D3">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2327D" w14:textId="040D6DC4" w:rsidR="00A72A09" w:rsidRPr="00882B63" w:rsidRDefault="00A72A09"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w:t>
    </w:r>
    <w:r w:rsidR="000F38D3">
      <w:t>–</w:t>
    </w:r>
    <w:r>
      <w:t xml:space="preserve"> </w:t>
    </w:r>
    <w:r w:rsidR="000F38D3">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89F2B" w14:textId="77777777" w:rsidR="00C04D34" w:rsidRDefault="00C04D34" w:rsidP="00710659">
      <w:pPr>
        <w:spacing w:after="0" w:line="240" w:lineRule="auto"/>
      </w:pPr>
      <w:r>
        <w:separator/>
      </w:r>
    </w:p>
    <w:p w14:paraId="37FEFBF4" w14:textId="77777777" w:rsidR="00C04D34" w:rsidRDefault="00C04D34"/>
  </w:footnote>
  <w:footnote w:type="continuationSeparator" w:id="0">
    <w:p w14:paraId="4CDDDA87" w14:textId="77777777" w:rsidR="00C04D34" w:rsidRDefault="00C04D34" w:rsidP="00710659">
      <w:pPr>
        <w:spacing w:after="0" w:line="240" w:lineRule="auto"/>
      </w:pPr>
      <w:r>
        <w:continuationSeparator/>
      </w:r>
    </w:p>
    <w:p w14:paraId="761551D2" w14:textId="77777777" w:rsidR="00C04D34" w:rsidRDefault="00C04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E151E" w14:textId="77777777" w:rsidR="000F38D3" w:rsidRDefault="000F3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sdtContent>
      <w:p w14:paraId="0EE38FDE" w14:textId="16AFCC09" w:rsidR="00A72A09" w:rsidRDefault="00FD23AD" w:rsidP="008402F2">
        <w:pPr>
          <w:pStyle w:val="PageHead"/>
        </w:pPr>
        <w:r>
          <w:t>Packet Tracer - Concevoir et mettre en œuvre un système d'adressage VLSM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40D"/>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abstractNumId w:val="1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2"/>
  </w:num>
  <w:num w:numId="16">
    <w:abstractNumId w:val="12"/>
  </w:num>
  <w:num w:numId="17">
    <w:abstractNumId w:val="9"/>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9"/>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9"/>
  </w:num>
  <w:num w:numId="20">
    <w:abstractNumId w:val="9"/>
  </w:num>
  <w:num w:numId="21">
    <w:abstractNumId w:val="0"/>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0"/>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0"/>
  </w:num>
  <w:num w:numId="24">
    <w:abstractNumId w:val="0"/>
  </w:num>
  <w:num w:numId="25">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5"/>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5"/>
  </w:num>
  <w:num w:numId="29">
    <w:abstractNumId w:val="5"/>
  </w:num>
  <w:num w:numId="3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3"/>
  </w:num>
  <w:num w:numId="33">
    <w:abstractNumId w:val="3"/>
  </w:num>
  <w:num w:numId="34">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2A30"/>
    <w:rsid w:val="000B2344"/>
    <w:rsid w:val="000B7DE5"/>
    <w:rsid w:val="000C2118"/>
    <w:rsid w:val="000C333E"/>
    <w:rsid w:val="000C5EF2"/>
    <w:rsid w:val="000C6425"/>
    <w:rsid w:val="000C6E6E"/>
    <w:rsid w:val="000C7B7D"/>
    <w:rsid w:val="000D55B4"/>
    <w:rsid w:val="000E65F0"/>
    <w:rsid w:val="000F072C"/>
    <w:rsid w:val="000F2074"/>
    <w:rsid w:val="000F31D7"/>
    <w:rsid w:val="000F38D3"/>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4D9D"/>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4D34"/>
    <w:rsid w:val="00C063D2"/>
    <w:rsid w:val="00C07FD9"/>
    <w:rsid w:val="00C10955"/>
    <w:rsid w:val="00C114C2"/>
    <w:rsid w:val="00C11C4D"/>
    <w:rsid w:val="00C162C0"/>
    <w:rsid w:val="00C1712C"/>
    <w:rsid w:val="00C20634"/>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44E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0E2"/>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A0"/>
    <w:rsid w:val="00E037D9"/>
    <w:rsid w:val="00E04080"/>
    <w:rsid w:val="00E04927"/>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472D"/>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3F4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1A75"/>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C60E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C60E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C60E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C60E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C60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CC60E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CC60E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CC60E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CC60E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CC60E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60E2"/>
    <w:rPr>
      <w:b/>
      <w:bCs/>
      <w:noProof/>
      <w:sz w:val="26"/>
      <w:szCs w:val="26"/>
    </w:rPr>
  </w:style>
  <w:style w:type="character" w:customStyle="1" w:styleId="Heading2Char">
    <w:name w:val="Heading 2 Char"/>
    <w:link w:val="Heading2"/>
    <w:uiPriority w:val="9"/>
    <w:rsid w:val="00CC60E2"/>
    <w:rPr>
      <w:rFonts w:eastAsia="Times New Roman"/>
      <w:b/>
      <w:bCs/>
      <w:sz w:val="24"/>
      <w:szCs w:val="26"/>
    </w:rPr>
  </w:style>
  <w:style w:type="paragraph" w:customStyle="1" w:styleId="ClientNote">
    <w:name w:val="Client Note"/>
    <w:basedOn w:val="Normal"/>
    <w:next w:val="Normal"/>
    <w:autoRedefine/>
    <w:semiHidden/>
    <w:unhideWhenUsed/>
    <w:qFormat/>
    <w:rsid w:val="00CC60E2"/>
    <w:pPr>
      <w:spacing w:after="0" w:line="240" w:lineRule="auto"/>
    </w:pPr>
    <w:rPr>
      <w:i/>
      <w:color w:val="FF0000"/>
    </w:rPr>
  </w:style>
  <w:style w:type="paragraph" w:customStyle="1" w:styleId="AnswerLineL25">
    <w:name w:val="Answer Line L25"/>
    <w:basedOn w:val="BodyTextL25"/>
    <w:next w:val="BodyTextL25"/>
    <w:qFormat/>
    <w:rsid w:val="00CC60E2"/>
    <w:rPr>
      <w:b/>
      <w:i/>
      <w:color w:val="FFFFFF" w:themeColor="background1"/>
    </w:rPr>
  </w:style>
  <w:style w:type="paragraph" w:customStyle="1" w:styleId="PageHead">
    <w:name w:val="Page Head"/>
    <w:basedOn w:val="Normal"/>
    <w:qFormat/>
    <w:rsid w:val="00CC60E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C60E2"/>
    <w:pPr>
      <w:ind w:left="720"/>
    </w:pPr>
  </w:style>
  <w:style w:type="paragraph" w:styleId="Header">
    <w:name w:val="header"/>
    <w:basedOn w:val="Normal"/>
    <w:link w:val="HeaderChar"/>
    <w:unhideWhenUsed/>
    <w:rsid w:val="00CC60E2"/>
    <w:pPr>
      <w:tabs>
        <w:tab w:val="center" w:pos="4680"/>
        <w:tab w:val="right" w:pos="9360"/>
      </w:tabs>
    </w:pPr>
  </w:style>
  <w:style w:type="character" w:customStyle="1" w:styleId="HeaderChar">
    <w:name w:val="Header Char"/>
    <w:basedOn w:val="DefaultParagraphFont"/>
    <w:link w:val="Header"/>
    <w:rsid w:val="00CC60E2"/>
    <w:rPr>
      <w:sz w:val="22"/>
      <w:szCs w:val="22"/>
    </w:rPr>
  </w:style>
  <w:style w:type="paragraph" w:styleId="Footer">
    <w:name w:val="footer"/>
    <w:basedOn w:val="Normal"/>
    <w:link w:val="FooterChar"/>
    <w:autoRedefine/>
    <w:uiPriority w:val="99"/>
    <w:unhideWhenUsed/>
    <w:rsid w:val="00CC60E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CC60E2"/>
    <w:rPr>
      <w:sz w:val="16"/>
      <w:szCs w:val="22"/>
    </w:rPr>
  </w:style>
  <w:style w:type="paragraph" w:styleId="BalloonText">
    <w:name w:val="Balloon Text"/>
    <w:basedOn w:val="Normal"/>
    <w:link w:val="BalloonTextChar"/>
    <w:uiPriority w:val="99"/>
    <w:semiHidden/>
    <w:unhideWhenUsed/>
    <w:rsid w:val="00CC60E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C60E2"/>
    <w:rPr>
      <w:rFonts w:ascii="Tahoma" w:hAnsi="Tahoma"/>
      <w:sz w:val="16"/>
      <w:szCs w:val="16"/>
    </w:rPr>
  </w:style>
  <w:style w:type="paragraph" w:customStyle="1" w:styleId="TableText">
    <w:name w:val="Table Text"/>
    <w:basedOn w:val="Normal"/>
    <w:link w:val="TableTextChar"/>
    <w:qFormat/>
    <w:rsid w:val="00CC60E2"/>
    <w:pPr>
      <w:spacing w:line="240" w:lineRule="auto"/>
    </w:pPr>
    <w:rPr>
      <w:sz w:val="20"/>
      <w:szCs w:val="20"/>
    </w:rPr>
  </w:style>
  <w:style w:type="character" w:customStyle="1" w:styleId="TableTextChar">
    <w:name w:val="Table Text Char"/>
    <w:link w:val="TableText"/>
    <w:rsid w:val="00CC60E2"/>
  </w:style>
  <w:style w:type="table" w:styleId="TableGrid">
    <w:name w:val="Table Grid"/>
    <w:basedOn w:val="TableNormal"/>
    <w:uiPriority w:val="59"/>
    <w:rsid w:val="00CC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C60E2"/>
    <w:pPr>
      <w:keepNext/>
      <w:spacing w:before="120" w:after="120"/>
      <w:jc w:val="center"/>
    </w:pPr>
    <w:rPr>
      <w:b/>
      <w:sz w:val="20"/>
    </w:rPr>
  </w:style>
  <w:style w:type="paragraph" w:customStyle="1" w:styleId="Bulletlevel1">
    <w:name w:val="Bullet level 1"/>
    <w:basedOn w:val="BodyTextL25"/>
    <w:qFormat/>
    <w:rsid w:val="00CC60E2"/>
    <w:pPr>
      <w:numPr>
        <w:numId w:val="1"/>
      </w:numPr>
    </w:pPr>
  </w:style>
  <w:style w:type="paragraph" w:customStyle="1" w:styleId="Bulletlevel2">
    <w:name w:val="Bullet level 2"/>
    <w:basedOn w:val="BodyTextL25"/>
    <w:qFormat/>
    <w:rsid w:val="00CC60E2"/>
    <w:pPr>
      <w:numPr>
        <w:numId w:val="7"/>
      </w:numPr>
      <w:ind w:left="1080"/>
    </w:pPr>
  </w:style>
  <w:style w:type="paragraph" w:customStyle="1" w:styleId="InstNoteRed">
    <w:name w:val="Inst Note Red"/>
    <w:basedOn w:val="Normal"/>
    <w:qFormat/>
    <w:rsid w:val="00CC60E2"/>
    <w:pPr>
      <w:spacing w:line="240" w:lineRule="auto"/>
    </w:pPr>
    <w:rPr>
      <w:color w:val="EE0000"/>
      <w:sz w:val="20"/>
    </w:rPr>
  </w:style>
  <w:style w:type="paragraph" w:customStyle="1" w:styleId="ConfigWindow">
    <w:name w:val="Config Window"/>
    <w:basedOn w:val="BodyText"/>
    <w:next w:val="BodyTextL25"/>
    <w:qFormat/>
    <w:rsid w:val="00CC60E2"/>
    <w:pPr>
      <w:spacing w:before="0" w:after="0"/>
    </w:pPr>
    <w:rPr>
      <w:i/>
      <w:color w:val="FFFFFF" w:themeColor="background1"/>
      <w:sz w:val="6"/>
    </w:rPr>
  </w:style>
  <w:style w:type="paragraph" w:customStyle="1" w:styleId="SubStepAlpha">
    <w:name w:val="SubStep Alpha"/>
    <w:basedOn w:val="BodyTextL25"/>
    <w:qFormat/>
    <w:rsid w:val="00CC60E2"/>
    <w:pPr>
      <w:numPr>
        <w:ilvl w:val="3"/>
        <w:numId w:val="5"/>
      </w:numPr>
    </w:pPr>
  </w:style>
  <w:style w:type="paragraph" w:customStyle="1" w:styleId="CMD">
    <w:name w:val="CMD"/>
    <w:basedOn w:val="BodyTextL25"/>
    <w:link w:val="CMDChar"/>
    <w:qFormat/>
    <w:rsid w:val="00CC60E2"/>
    <w:pPr>
      <w:spacing w:before="60" w:after="60"/>
      <w:ind w:left="720"/>
    </w:pPr>
    <w:rPr>
      <w:rFonts w:ascii="Courier New" w:hAnsi="Courier New"/>
    </w:rPr>
  </w:style>
  <w:style w:type="paragraph" w:customStyle="1" w:styleId="BodyTextL50">
    <w:name w:val="Body Text L50"/>
    <w:basedOn w:val="Normal"/>
    <w:link w:val="BodyTextL50Char"/>
    <w:qFormat/>
    <w:rsid w:val="00CC60E2"/>
    <w:pPr>
      <w:spacing w:before="120" w:after="120" w:line="240" w:lineRule="auto"/>
      <w:ind w:left="720"/>
    </w:pPr>
    <w:rPr>
      <w:sz w:val="20"/>
    </w:rPr>
  </w:style>
  <w:style w:type="paragraph" w:customStyle="1" w:styleId="BodyTextL25">
    <w:name w:val="Body Text L25"/>
    <w:basedOn w:val="Normal"/>
    <w:link w:val="BodyTextL25Char"/>
    <w:qFormat/>
    <w:rsid w:val="00CC60E2"/>
    <w:pPr>
      <w:spacing w:before="120" w:after="120" w:line="240" w:lineRule="auto"/>
      <w:ind w:left="360"/>
    </w:pPr>
    <w:rPr>
      <w:sz w:val="20"/>
    </w:rPr>
  </w:style>
  <w:style w:type="paragraph" w:customStyle="1" w:styleId="InstNoteRedL50">
    <w:name w:val="Inst Note Red L50"/>
    <w:basedOn w:val="InstNoteRed"/>
    <w:next w:val="Normal"/>
    <w:qFormat/>
    <w:rsid w:val="00CC60E2"/>
    <w:pPr>
      <w:spacing w:before="120" w:after="120"/>
      <w:ind w:left="720"/>
    </w:pPr>
  </w:style>
  <w:style w:type="paragraph" w:customStyle="1" w:styleId="DevConfigs">
    <w:name w:val="DevConfigs"/>
    <w:basedOn w:val="Normal"/>
    <w:link w:val="DevConfigsChar"/>
    <w:qFormat/>
    <w:rsid w:val="00CC60E2"/>
    <w:pPr>
      <w:spacing w:before="0" w:after="0"/>
    </w:pPr>
    <w:rPr>
      <w:rFonts w:ascii="Courier New" w:hAnsi="Courier New"/>
      <w:sz w:val="20"/>
    </w:rPr>
  </w:style>
  <w:style w:type="paragraph" w:customStyle="1" w:styleId="Visual">
    <w:name w:val="Visual"/>
    <w:basedOn w:val="Normal"/>
    <w:qFormat/>
    <w:rsid w:val="00CC60E2"/>
    <w:pPr>
      <w:spacing w:before="240" w:after="240"/>
      <w:jc w:val="center"/>
    </w:pPr>
  </w:style>
  <w:style w:type="paragraph" w:styleId="DocumentMap">
    <w:name w:val="Document Map"/>
    <w:basedOn w:val="Normal"/>
    <w:link w:val="DocumentMapChar"/>
    <w:uiPriority w:val="99"/>
    <w:semiHidden/>
    <w:unhideWhenUsed/>
    <w:rsid w:val="00CC60E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CC60E2"/>
    <w:rPr>
      <w:rFonts w:ascii="Tahoma" w:hAnsi="Tahoma"/>
      <w:sz w:val="16"/>
      <w:szCs w:val="16"/>
    </w:rPr>
  </w:style>
  <w:style w:type="character" w:customStyle="1" w:styleId="LabTitleInstVersred">
    <w:name w:val="Lab Title Inst Vers (red)"/>
    <w:uiPriority w:val="1"/>
    <w:qFormat/>
    <w:rsid w:val="00CC60E2"/>
    <w:rPr>
      <w:rFonts w:ascii="Arial" w:hAnsi="Arial"/>
      <w:b/>
      <w:color w:val="EE0000"/>
      <w:sz w:val="32"/>
    </w:rPr>
  </w:style>
  <w:style w:type="character" w:customStyle="1" w:styleId="AnswerGray">
    <w:name w:val="Answer Gray"/>
    <w:basedOn w:val="DefaultParagraphFont"/>
    <w:uiPriority w:val="1"/>
    <w:qFormat/>
    <w:rsid w:val="00CC60E2"/>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CC60E2"/>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CC60E2"/>
    <w:pPr>
      <w:numPr>
        <w:ilvl w:val="4"/>
        <w:numId w:val="5"/>
      </w:numPr>
    </w:pPr>
  </w:style>
  <w:style w:type="table" w:customStyle="1" w:styleId="LightList-Accent11">
    <w:name w:val="Light List - Accent 11"/>
    <w:basedOn w:val="TableNormal"/>
    <w:uiPriority w:val="61"/>
    <w:rsid w:val="00CC60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C60E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CC60E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CC60E2"/>
    <w:pPr>
      <w:numPr>
        <w:numId w:val="1"/>
      </w:numPr>
    </w:pPr>
  </w:style>
  <w:style w:type="numbering" w:customStyle="1" w:styleId="LabList">
    <w:name w:val="Lab List"/>
    <w:basedOn w:val="NoList"/>
    <w:uiPriority w:val="99"/>
    <w:rsid w:val="00CC60E2"/>
    <w:pPr>
      <w:numPr>
        <w:numId w:val="5"/>
      </w:numPr>
    </w:pPr>
  </w:style>
  <w:style w:type="paragraph" w:customStyle="1" w:styleId="CMDOutput">
    <w:name w:val="CMD Output"/>
    <w:basedOn w:val="BodyTextL25"/>
    <w:link w:val="CMDOutputChar"/>
    <w:qFormat/>
    <w:rsid w:val="00CC60E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C60E2"/>
    <w:rPr>
      <w:color w:val="EE0000"/>
    </w:rPr>
  </w:style>
  <w:style w:type="paragraph" w:customStyle="1" w:styleId="BodyTextL25Bold">
    <w:name w:val="Body Text L25 Bold"/>
    <w:basedOn w:val="BodyTextL25"/>
    <w:qFormat/>
    <w:rsid w:val="00CC60E2"/>
    <w:rPr>
      <w:b/>
    </w:rPr>
  </w:style>
  <w:style w:type="paragraph" w:styleId="HTMLPreformatted">
    <w:name w:val="HTML Preformatted"/>
    <w:basedOn w:val="Normal"/>
    <w:link w:val="HTMLPreformattedChar"/>
    <w:uiPriority w:val="99"/>
    <w:semiHidden/>
    <w:unhideWhenUsed/>
    <w:rsid w:val="00CC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C60E2"/>
    <w:rPr>
      <w:rFonts w:ascii="Courier New" w:eastAsia="Times New Roman" w:hAnsi="Courier New"/>
    </w:rPr>
  </w:style>
  <w:style w:type="character" w:styleId="CommentReference">
    <w:name w:val="annotation reference"/>
    <w:semiHidden/>
    <w:unhideWhenUsed/>
    <w:rsid w:val="00CC60E2"/>
    <w:rPr>
      <w:sz w:val="16"/>
      <w:szCs w:val="16"/>
    </w:rPr>
  </w:style>
  <w:style w:type="paragraph" w:styleId="CommentText">
    <w:name w:val="annotation text"/>
    <w:basedOn w:val="Normal"/>
    <w:link w:val="CommentTextChar"/>
    <w:semiHidden/>
    <w:unhideWhenUsed/>
    <w:rsid w:val="00CC60E2"/>
    <w:rPr>
      <w:sz w:val="20"/>
      <w:szCs w:val="20"/>
    </w:rPr>
  </w:style>
  <w:style w:type="character" w:customStyle="1" w:styleId="CommentTextChar">
    <w:name w:val="Comment Text Char"/>
    <w:basedOn w:val="DefaultParagraphFont"/>
    <w:link w:val="CommentText"/>
    <w:semiHidden/>
    <w:rsid w:val="00CC60E2"/>
  </w:style>
  <w:style w:type="paragraph" w:styleId="CommentSubject">
    <w:name w:val="annotation subject"/>
    <w:basedOn w:val="CommentText"/>
    <w:next w:val="CommentText"/>
    <w:link w:val="CommentSubjectChar"/>
    <w:uiPriority w:val="99"/>
    <w:semiHidden/>
    <w:unhideWhenUsed/>
    <w:rsid w:val="00CC60E2"/>
    <w:rPr>
      <w:b/>
      <w:bCs/>
    </w:rPr>
  </w:style>
  <w:style w:type="character" w:customStyle="1" w:styleId="CommentSubjectChar">
    <w:name w:val="Comment Subject Char"/>
    <w:link w:val="CommentSubject"/>
    <w:uiPriority w:val="99"/>
    <w:semiHidden/>
    <w:rsid w:val="00CC60E2"/>
    <w:rPr>
      <w:b/>
      <w:bCs/>
    </w:rPr>
  </w:style>
  <w:style w:type="paragraph" w:customStyle="1" w:styleId="ReflectionQ">
    <w:name w:val="Reflection Q"/>
    <w:basedOn w:val="BodyTextL25"/>
    <w:qFormat/>
    <w:rsid w:val="00CC60E2"/>
    <w:pPr>
      <w:keepNext/>
      <w:numPr>
        <w:ilvl w:val="1"/>
        <w:numId w:val="3"/>
      </w:numPr>
    </w:pPr>
  </w:style>
  <w:style w:type="numbering" w:customStyle="1" w:styleId="SectionList">
    <w:name w:val="Section_List"/>
    <w:basedOn w:val="NoList"/>
    <w:uiPriority w:val="99"/>
    <w:rsid w:val="00CC60E2"/>
    <w:pPr>
      <w:numPr>
        <w:numId w:val="3"/>
      </w:numPr>
    </w:pPr>
  </w:style>
  <w:style w:type="character" w:customStyle="1" w:styleId="Heading4Char">
    <w:name w:val="Heading 4 Char"/>
    <w:basedOn w:val="DefaultParagraphFont"/>
    <w:link w:val="Heading4"/>
    <w:rsid w:val="00CC60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CC60E2"/>
    <w:rPr>
      <w:rFonts w:eastAsia="Times New Roman"/>
      <w:b/>
      <w:bCs/>
      <w:i/>
      <w:iCs/>
      <w:sz w:val="26"/>
      <w:szCs w:val="26"/>
    </w:rPr>
  </w:style>
  <w:style w:type="character" w:customStyle="1" w:styleId="Heading6Char">
    <w:name w:val="Heading 6 Char"/>
    <w:basedOn w:val="DefaultParagraphFont"/>
    <w:link w:val="Heading6"/>
    <w:semiHidden/>
    <w:rsid w:val="00CC60E2"/>
    <w:rPr>
      <w:rFonts w:eastAsia="Times New Roman"/>
      <w:b/>
      <w:bCs/>
      <w:sz w:val="22"/>
      <w:szCs w:val="22"/>
    </w:rPr>
  </w:style>
  <w:style w:type="character" w:customStyle="1" w:styleId="Heading7Char">
    <w:name w:val="Heading 7 Char"/>
    <w:basedOn w:val="DefaultParagraphFont"/>
    <w:link w:val="Heading7"/>
    <w:semiHidden/>
    <w:rsid w:val="00CC60E2"/>
    <w:rPr>
      <w:rFonts w:eastAsia="Times New Roman"/>
      <w:szCs w:val="24"/>
    </w:rPr>
  </w:style>
  <w:style w:type="character" w:customStyle="1" w:styleId="Heading8Char">
    <w:name w:val="Heading 8 Char"/>
    <w:basedOn w:val="DefaultParagraphFont"/>
    <w:link w:val="Heading8"/>
    <w:semiHidden/>
    <w:rsid w:val="00CC60E2"/>
    <w:rPr>
      <w:rFonts w:eastAsia="Times New Roman"/>
      <w:i/>
      <w:iCs/>
      <w:szCs w:val="24"/>
    </w:rPr>
  </w:style>
  <w:style w:type="character" w:customStyle="1" w:styleId="Heading9Char">
    <w:name w:val="Heading 9 Char"/>
    <w:basedOn w:val="DefaultParagraphFont"/>
    <w:link w:val="Heading9"/>
    <w:semiHidden/>
    <w:rsid w:val="00CC60E2"/>
    <w:rPr>
      <w:rFonts w:eastAsia="Times New Roman" w:cs="Arial"/>
      <w:sz w:val="22"/>
      <w:szCs w:val="22"/>
    </w:rPr>
  </w:style>
  <w:style w:type="character" w:customStyle="1" w:styleId="Heading3Char">
    <w:name w:val="Heading 3 Char"/>
    <w:link w:val="Heading3"/>
    <w:rsid w:val="00CC60E2"/>
    <w:rPr>
      <w:rFonts w:eastAsia="Times New Roman"/>
      <w:b/>
      <w:bCs/>
      <w:sz w:val="22"/>
      <w:szCs w:val="26"/>
    </w:rPr>
  </w:style>
  <w:style w:type="paragraph" w:styleId="EndnoteText">
    <w:name w:val="endnote text"/>
    <w:basedOn w:val="Normal"/>
    <w:link w:val="EndnoteTextChar"/>
    <w:semiHidden/>
    <w:rsid w:val="00CC60E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CC60E2"/>
    <w:rPr>
      <w:rFonts w:eastAsia="Times New Roman"/>
    </w:rPr>
  </w:style>
  <w:style w:type="paragraph" w:styleId="FootnoteText">
    <w:name w:val="footnote text"/>
    <w:basedOn w:val="Normal"/>
    <w:link w:val="FootnoteTextChar"/>
    <w:semiHidden/>
    <w:rsid w:val="00CC60E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CC60E2"/>
    <w:rPr>
      <w:rFonts w:eastAsia="Times New Roman"/>
    </w:rPr>
  </w:style>
  <w:style w:type="paragraph" w:styleId="Index1">
    <w:name w:val="index 1"/>
    <w:basedOn w:val="Normal"/>
    <w:next w:val="Normal"/>
    <w:autoRedefine/>
    <w:semiHidden/>
    <w:rsid w:val="00CC60E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C60E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C60E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C60E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C60E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C60E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C60E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C60E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C60E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CC60E2"/>
    <w:pPr>
      <w:spacing w:before="0" w:after="0" w:line="240" w:lineRule="auto"/>
    </w:pPr>
    <w:rPr>
      <w:rFonts w:eastAsia="Times New Roman" w:cs="Arial"/>
      <w:b/>
      <w:bCs/>
      <w:sz w:val="20"/>
      <w:szCs w:val="24"/>
    </w:rPr>
  </w:style>
  <w:style w:type="paragraph" w:styleId="MacroText">
    <w:name w:val="macro"/>
    <w:link w:val="MacroTextChar"/>
    <w:semiHidden/>
    <w:rsid w:val="00CC60E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C60E2"/>
    <w:rPr>
      <w:rFonts w:ascii="Courier New" w:eastAsia="Times New Roman" w:hAnsi="Courier New" w:cs="Courier New"/>
    </w:rPr>
  </w:style>
  <w:style w:type="paragraph" w:styleId="TableofAuthorities">
    <w:name w:val="table of authorities"/>
    <w:basedOn w:val="Normal"/>
    <w:next w:val="Normal"/>
    <w:semiHidden/>
    <w:rsid w:val="00CC60E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CC60E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CC60E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CC60E2"/>
    <w:pPr>
      <w:spacing w:before="0" w:after="0" w:line="240" w:lineRule="auto"/>
    </w:pPr>
    <w:rPr>
      <w:rFonts w:eastAsia="Times New Roman"/>
      <w:sz w:val="20"/>
      <w:szCs w:val="24"/>
    </w:rPr>
  </w:style>
  <w:style w:type="paragraph" w:styleId="TOC2">
    <w:name w:val="toc 2"/>
    <w:basedOn w:val="Normal"/>
    <w:next w:val="Normal"/>
    <w:autoRedefine/>
    <w:semiHidden/>
    <w:rsid w:val="00CC60E2"/>
    <w:pPr>
      <w:spacing w:before="0" w:after="0" w:line="240" w:lineRule="auto"/>
      <w:ind w:left="240"/>
    </w:pPr>
    <w:rPr>
      <w:rFonts w:eastAsia="Times New Roman"/>
      <w:sz w:val="20"/>
      <w:szCs w:val="24"/>
    </w:rPr>
  </w:style>
  <w:style w:type="paragraph" w:styleId="TOC3">
    <w:name w:val="toc 3"/>
    <w:basedOn w:val="Normal"/>
    <w:next w:val="Normal"/>
    <w:autoRedefine/>
    <w:semiHidden/>
    <w:rsid w:val="00CC60E2"/>
    <w:pPr>
      <w:spacing w:before="0" w:after="0" w:line="240" w:lineRule="auto"/>
      <w:ind w:left="480"/>
    </w:pPr>
    <w:rPr>
      <w:rFonts w:eastAsia="Times New Roman"/>
      <w:sz w:val="20"/>
      <w:szCs w:val="24"/>
    </w:rPr>
  </w:style>
  <w:style w:type="paragraph" w:styleId="TOC4">
    <w:name w:val="toc 4"/>
    <w:basedOn w:val="Normal"/>
    <w:next w:val="Normal"/>
    <w:autoRedefine/>
    <w:semiHidden/>
    <w:rsid w:val="00CC60E2"/>
    <w:pPr>
      <w:spacing w:before="0" w:after="0" w:line="240" w:lineRule="auto"/>
      <w:ind w:left="720"/>
    </w:pPr>
    <w:rPr>
      <w:rFonts w:eastAsia="Times New Roman"/>
      <w:sz w:val="20"/>
      <w:szCs w:val="24"/>
    </w:rPr>
  </w:style>
  <w:style w:type="paragraph" w:styleId="TOC5">
    <w:name w:val="toc 5"/>
    <w:basedOn w:val="Normal"/>
    <w:next w:val="Normal"/>
    <w:autoRedefine/>
    <w:semiHidden/>
    <w:rsid w:val="00CC60E2"/>
    <w:pPr>
      <w:spacing w:before="0" w:after="0" w:line="240" w:lineRule="auto"/>
      <w:ind w:left="960"/>
    </w:pPr>
    <w:rPr>
      <w:rFonts w:eastAsia="Times New Roman"/>
      <w:sz w:val="20"/>
      <w:szCs w:val="24"/>
    </w:rPr>
  </w:style>
  <w:style w:type="paragraph" w:styleId="TOC6">
    <w:name w:val="toc 6"/>
    <w:basedOn w:val="Normal"/>
    <w:next w:val="Normal"/>
    <w:autoRedefine/>
    <w:semiHidden/>
    <w:rsid w:val="00CC60E2"/>
    <w:pPr>
      <w:spacing w:before="0" w:after="0" w:line="240" w:lineRule="auto"/>
      <w:ind w:left="1200"/>
    </w:pPr>
    <w:rPr>
      <w:rFonts w:eastAsia="Times New Roman"/>
      <w:sz w:val="20"/>
      <w:szCs w:val="24"/>
    </w:rPr>
  </w:style>
  <w:style w:type="paragraph" w:styleId="TOC7">
    <w:name w:val="toc 7"/>
    <w:basedOn w:val="Normal"/>
    <w:next w:val="Normal"/>
    <w:autoRedefine/>
    <w:semiHidden/>
    <w:rsid w:val="00CC60E2"/>
    <w:pPr>
      <w:spacing w:before="0" w:after="0" w:line="240" w:lineRule="auto"/>
      <w:ind w:left="1440"/>
    </w:pPr>
    <w:rPr>
      <w:rFonts w:eastAsia="Times New Roman"/>
      <w:sz w:val="20"/>
      <w:szCs w:val="24"/>
    </w:rPr>
  </w:style>
  <w:style w:type="paragraph" w:styleId="TOC8">
    <w:name w:val="toc 8"/>
    <w:basedOn w:val="Normal"/>
    <w:next w:val="Normal"/>
    <w:autoRedefine/>
    <w:semiHidden/>
    <w:rsid w:val="00CC60E2"/>
    <w:pPr>
      <w:spacing w:before="0" w:after="0" w:line="240" w:lineRule="auto"/>
      <w:ind w:left="1680"/>
    </w:pPr>
    <w:rPr>
      <w:rFonts w:eastAsia="Times New Roman"/>
      <w:sz w:val="20"/>
      <w:szCs w:val="24"/>
    </w:rPr>
  </w:style>
  <w:style w:type="paragraph" w:styleId="TOC9">
    <w:name w:val="toc 9"/>
    <w:basedOn w:val="Normal"/>
    <w:next w:val="Normal"/>
    <w:autoRedefine/>
    <w:semiHidden/>
    <w:rsid w:val="00CC60E2"/>
    <w:pPr>
      <w:spacing w:before="0" w:after="0" w:line="240" w:lineRule="auto"/>
      <w:ind w:left="1920"/>
    </w:pPr>
    <w:rPr>
      <w:rFonts w:eastAsia="Times New Roman"/>
      <w:sz w:val="20"/>
      <w:szCs w:val="24"/>
    </w:rPr>
  </w:style>
  <w:style w:type="paragraph" w:styleId="BodyText">
    <w:name w:val="Body Text"/>
    <w:basedOn w:val="Normal"/>
    <w:link w:val="BodyTextChar"/>
    <w:rsid w:val="00CC60E2"/>
    <w:pPr>
      <w:spacing w:before="120" w:after="120" w:line="240" w:lineRule="auto"/>
    </w:pPr>
    <w:rPr>
      <w:rFonts w:eastAsia="Times New Roman"/>
      <w:sz w:val="20"/>
      <w:szCs w:val="24"/>
    </w:rPr>
  </w:style>
  <w:style w:type="character" w:customStyle="1" w:styleId="BodyTextChar">
    <w:name w:val="Body Text Char"/>
    <w:link w:val="BodyText"/>
    <w:rsid w:val="00CC60E2"/>
    <w:rPr>
      <w:rFonts w:eastAsia="Times New Roman"/>
      <w:szCs w:val="24"/>
    </w:rPr>
  </w:style>
  <w:style w:type="paragraph" w:customStyle="1" w:styleId="ColorfulShading-Accent11">
    <w:name w:val="Colorful Shading - Accent 11"/>
    <w:hidden/>
    <w:semiHidden/>
    <w:rsid w:val="00CC60E2"/>
    <w:rPr>
      <w:rFonts w:eastAsia="Times New Roman" w:cs="Arial"/>
    </w:rPr>
  </w:style>
  <w:style w:type="paragraph" w:customStyle="1" w:styleId="BodyTextBold">
    <w:name w:val="Body Text Bold"/>
    <w:basedOn w:val="BodyText"/>
    <w:next w:val="BodyTextL25"/>
    <w:link w:val="BodyTextBoldChar"/>
    <w:qFormat/>
    <w:rsid w:val="00CC60E2"/>
    <w:rPr>
      <w:b/>
    </w:rPr>
  </w:style>
  <w:style w:type="character" w:customStyle="1" w:styleId="CMDChar">
    <w:name w:val="CMD Char"/>
    <w:basedOn w:val="DefaultParagraphFont"/>
    <w:link w:val="CMD"/>
    <w:rsid w:val="00CC60E2"/>
    <w:rPr>
      <w:rFonts w:ascii="Courier New" w:hAnsi="Courier New"/>
      <w:szCs w:val="22"/>
    </w:rPr>
  </w:style>
  <w:style w:type="character" w:customStyle="1" w:styleId="BodyTextBoldChar">
    <w:name w:val="Body Text Bold Char"/>
    <w:basedOn w:val="BodyTextChar"/>
    <w:link w:val="BodyTextBold"/>
    <w:rsid w:val="00CC60E2"/>
    <w:rPr>
      <w:rFonts w:eastAsia="Times New Roman"/>
      <w:b/>
      <w:szCs w:val="24"/>
    </w:rPr>
  </w:style>
  <w:style w:type="paragraph" w:styleId="Title">
    <w:name w:val="Title"/>
    <w:basedOn w:val="Normal"/>
    <w:next w:val="BodyTextL25"/>
    <w:link w:val="TitleChar"/>
    <w:qFormat/>
    <w:rsid w:val="00CC60E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CC60E2"/>
    <w:rPr>
      <w:rFonts w:eastAsiaTheme="majorEastAsia" w:cstheme="majorBidi"/>
      <w:b/>
      <w:kern w:val="28"/>
      <w:sz w:val="32"/>
      <w:szCs w:val="56"/>
    </w:rPr>
  </w:style>
  <w:style w:type="character" w:styleId="PlaceholderText">
    <w:name w:val="Placeholder Text"/>
    <w:basedOn w:val="DefaultParagraphFont"/>
    <w:uiPriority w:val="99"/>
    <w:semiHidden/>
    <w:rsid w:val="00CC60E2"/>
    <w:rPr>
      <w:color w:val="808080"/>
    </w:rPr>
  </w:style>
  <w:style w:type="paragraph" w:customStyle="1" w:styleId="CMDRed">
    <w:name w:val="CMD Red"/>
    <w:basedOn w:val="CMD"/>
    <w:link w:val="CMDRedChar"/>
    <w:qFormat/>
    <w:rsid w:val="00CC60E2"/>
    <w:rPr>
      <w:color w:val="EE0000"/>
    </w:rPr>
  </w:style>
  <w:style w:type="character" w:customStyle="1" w:styleId="CMDRedChar">
    <w:name w:val="CMD Red Char"/>
    <w:basedOn w:val="CMDChar"/>
    <w:link w:val="CMDRed"/>
    <w:rsid w:val="00CC60E2"/>
    <w:rPr>
      <w:rFonts w:ascii="Courier New" w:hAnsi="Courier New"/>
      <w:color w:val="EE0000"/>
      <w:szCs w:val="22"/>
    </w:rPr>
  </w:style>
  <w:style w:type="paragraph" w:customStyle="1" w:styleId="CMDOutputRed">
    <w:name w:val="CMD Output Red"/>
    <w:basedOn w:val="CMDOutput"/>
    <w:link w:val="CMDOutputRedChar"/>
    <w:qFormat/>
    <w:rsid w:val="00CC60E2"/>
    <w:rPr>
      <w:color w:val="EE0000"/>
    </w:rPr>
  </w:style>
  <w:style w:type="character" w:customStyle="1" w:styleId="BodyTextL25Char">
    <w:name w:val="Body Text L25 Char"/>
    <w:basedOn w:val="DefaultParagraphFont"/>
    <w:link w:val="BodyTextL25"/>
    <w:rsid w:val="00CC60E2"/>
    <w:rPr>
      <w:szCs w:val="22"/>
    </w:rPr>
  </w:style>
  <w:style w:type="character" w:customStyle="1" w:styleId="CMDOutputChar">
    <w:name w:val="CMD Output Char"/>
    <w:basedOn w:val="BodyTextL25Char"/>
    <w:link w:val="CMDOutput"/>
    <w:rsid w:val="00CC60E2"/>
    <w:rPr>
      <w:rFonts w:ascii="Courier New" w:hAnsi="Courier New"/>
      <w:sz w:val="18"/>
      <w:szCs w:val="22"/>
    </w:rPr>
  </w:style>
  <w:style w:type="character" w:customStyle="1" w:styleId="CMDOutputRedChar">
    <w:name w:val="CMD Output Red Char"/>
    <w:basedOn w:val="CMDOutputChar"/>
    <w:link w:val="CMDOutputRed"/>
    <w:rsid w:val="00CC60E2"/>
    <w:rPr>
      <w:rFonts w:ascii="Courier New" w:hAnsi="Courier New"/>
      <w:color w:val="EE0000"/>
      <w:sz w:val="18"/>
      <w:szCs w:val="22"/>
    </w:rPr>
  </w:style>
  <w:style w:type="paragraph" w:customStyle="1" w:styleId="Drawing">
    <w:name w:val="Drawing"/>
    <w:basedOn w:val="AnswerLineL25"/>
    <w:qFormat/>
    <w:rsid w:val="00CC60E2"/>
  </w:style>
  <w:style w:type="paragraph" w:customStyle="1" w:styleId="TableAnswer">
    <w:name w:val="Table Answer"/>
    <w:basedOn w:val="TableText"/>
    <w:qFormat/>
    <w:rsid w:val="00CC60E2"/>
  </w:style>
  <w:style w:type="character" w:customStyle="1" w:styleId="Heading2Gray">
    <w:name w:val="Heading 2 Gray"/>
    <w:basedOn w:val="Heading2Char"/>
    <w:uiPriority w:val="1"/>
    <w:qFormat/>
    <w:rsid w:val="00CC60E2"/>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CC60E2"/>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C60E2"/>
    <w:pPr>
      <w:ind w:left="720"/>
    </w:pPr>
  </w:style>
  <w:style w:type="character" w:customStyle="1" w:styleId="BodyTextL50Char">
    <w:name w:val="Body Text L50 Char"/>
    <w:basedOn w:val="DefaultParagraphFont"/>
    <w:link w:val="BodyTextL50"/>
    <w:rsid w:val="00CC60E2"/>
    <w:rPr>
      <w:szCs w:val="22"/>
    </w:rPr>
  </w:style>
  <w:style w:type="character" w:customStyle="1" w:styleId="BodyTextL50AnswerChar">
    <w:name w:val="Body Text L50 Answer Char"/>
    <w:basedOn w:val="BodyTextL50Char"/>
    <w:link w:val="BodyTextL50Answer"/>
    <w:rsid w:val="00CC60E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C60E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C60E2"/>
    <w:rPr>
      <w:b/>
      <w:szCs w:val="22"/>
      <w:shd w:val="clear" w:color="auto" w:fill="D9D9D9" w:themeFill="background1" w:themeFillShade="D9"/>
    </w:rPr>
  </w:style>
  <w:style w:type="character" w:customStyle="1" w:styleId="DevConfigsChar">
    <w:name w:val="DevConfigs Char"/>
    <w:basedOn w:val="DefaultParagraphFont"/>
    <w:link w:val="DevConfigs"/>
    <w:rsid w:val="00CC60E2"/>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CC60E2"/>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71A09"/>
    <w:rsid w:val="001B370F"/>
    <w:rsid w:val="00270B91"/>
    <w:rsid w:val="004C413A"/>
    <w:rsid w:val="00510C38"/>
    <w:rsid w:val="005169C1"/>
    <w:rsid w:val="0053626F"/>
    <w:rsid w:val="00554D8F"/>
    <w:rsid w:val="0072408D"/>
    <w:rsid w:val="00784C38"/>
    <w:rsid w:val="00860DC4"/>
    <w:rsid w:val="008C6F91"/>
    <w:rsid w:val="00A00782"/>
    <w:rsid w:val="00A3754E"/>
    <w:rsid w:val="00A42628"/>
    <w:rsid w:val="00AB2339"/>
    <w:rsid w:val="00B60BF7"/>
    <w:rsid w:val="00C35209"/>
    <w:rsid w:val="00F958BE"/>
    <w:rsid w:val="00FB6678"/>
    <w:rsid w:val="00FE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123</TotalTime>
  <Pages>1</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système d'adressage VLSM - Mode Physique</dc:title>
  <dc:creator>SP</dc:creator>
  <dc:description>2019</dc:description>
  <cp:lastModifiedBy>Jeff Luman -X (jluman - UNICON INC at Cisco)</cp:lastModifiedBy>
  <cp:revision>9</cp:revision>
  <dcterms:created xsi:type="dcterms:W3CDTF">2020-11-19T17:34:00Z</dcterms:created>
  <dcterms:modified xsi:type="dcterms:W3CDTF">2021-04-13T22:47:00Z</dcterms:modified>
</cp:coreProperties>
</file>